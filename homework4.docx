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D7E95" w14:textId="77777777" w:rsidR="0089224E" w:rsidRDefault="0089224E" w:rsidP="001A2932">
      <w:pPr>
        <w:pStyle w:val="Title"/>
        <w:jc w:val="center"/>
      </w:pPr>
      <w:r>
        <w:t>Homework 4</w:t>
      </w:r>
    </w:p>
    <w:p w14:paraId="320DDED7" w14:textId="77777777" w:rsidR="0057013F" w:rsidRDefault="0057013F" w:rsidP="001A2932">
      <w:pPr>
        <w:pStyle w:val="Subtitle"/>
        <w:spacing w:after="0" w:line="240" w:lineRule="auto"/>
        <w:jc w:val="center"/>
      </w:pPr>
      <w:r>
        <w:t>Gurkirat Singh, Jessica Ng</w:t>
      </w:r>
    </w:p>
    <w:p w14:paraId="592AA73C" w14:textId="77777777" w:rsidR="0057013F" w:rsidRPr="0057013F" w:rsidRDefault="00DD4F96" w:rsidP="0057013F">
      <w:pPr>
        <w:spacing w:after="0"/>
        <w:jc w:val="center"/>
      </w:pPr>
      <w:hyperlink r:id="rId6" w:history="1">
        <w:r w:rsidR="0057013F" w:rsidRPr="00ED1FD9">
          <w:rPr>
            <w:rStyle w:val="Hyperlink"/>
          </w:rPr>
          <w:t>gus011@ucsd.edu</w:t>
        </w:r>
      </w:hyperlink>
      <w:r w:rsidR="0057013F">
        <w:t xml:space="preserve">, </w:t>
      </w:r>
      <w:hyperlink r:id="rId7" w:history="1">
        <w:r w:rsidR="0057013F" w:rsidRPr="00ED1FD9">
          <w:rPr>
            <w:rStyle w:val="Hyperlink"/>
          </w:rPr>
          <w:t>jen030@ucsd.edu</w:t>
        </w:r>
      </w:hyperlink>
    </w:p>
    <w:p w14:paraId="545E8D6D" w14:textId="77777777" w:rsidR="0089224E" w:rsidRPr="00AF449A" w:rsidRDefault="0089224E" w:rsidP="0057013F">
      <w:pPr>
        <w:pStyle w:val="Subtitle"/>
        <w:spacing w:after="0" w:line="240" w:lineRule="auto"/>
        <w:jc w:val="center"/>
      </w:pPr>
      <w:r>
        <w:t>February 18, 2016</w:t>
      </w:r>
    </w:p>
    <w:p w14:paraId="4A646643" w14:textId="77777777" w:rsidR="0089224E" w:rsidRDefault="0089224E" w:rsidP="001A2932">
      <w:pPr>
        <w:pStyle w:val="Heading1"/>
        <w:numPr>
          <w:ilvl w:val="0"/>
          <w:numId w:val="1"/>
        </w:numPr>
        <w:spacing w:after="0"/>
      </w:pPr>
      <w:r>
        <w:t>Descriptions &amp; Algorithms</w:t>
      </w:r>
    </w:p>
    <w:p w14:paraId="08B4061D" w14:textId="77777777" w:rsidR="0089224E" w:rsidRDefault="0089224E" w:rsidP="001A2932">
      <w:pPr>
        <w:pStyle w:val="Heading2"/>
        <w:numPr>
          <w:ilvl w:val="1"/>
          <w:numId w:val="1"/>
        </w:numPr>
      </w:pPr>
      <w:r>
        <w:t>Problem 1:</w:t>
      </w:r>
    </w:p>
    <w:p w14:paraId="7D5B3DFB" w14:textId="77777777" w:rsidR="006B3451" w:rsidRDefault="0089224E" w:rsidP="001A2932">
      <w:pPr>
        <w:spacing w:after="0"/>
      </w:pPr>
      <w:r w:rsidRPr="00AF449A">
        <w:rPr>
          <w:u w:val="single"/>
        </w:rPr>
        <w:t>Description</w:t>
      </w:r>
      <w:r>
        <w:t xml:space="preserve">: </w:t>
      </w:r>
      <w:r w:rsidR="006B3451">
        <w:t xml:space="preserve">Create an evaluation function for Reflex Agent such that actions obtained from the agent will reliably win in a </w:t>
      </w:r>
      <w:proofErr w:type="spellStart"/>
      <w:r w:rsidR="006B3451">
        <w:t>Pacman</w:t>
      </w:r>
      <w:proofErr w:type="spellEnd"/>
      <w:r w:rsidR="006B3451">
        <w:t xml:space="preserve"> game on the </w:t>
      </w:r>
      <w:proofErr w:type="spellStart"/>
      <w:r w:rsidR="006B3451">
        <w:t>testClassic</w:t>
      </w:r>
      <w:proofErr w:type="spellEnd"/>
      <w:r w:rsidR="006B3451">
        <w:t xml:space="preserve"> layout.</w:t>
      </w:r>
    </w:p>
    <w:p w14:paraId="3065AFE9" w14:textId="77777777" w:rsidR="001A2932" w:rsidRDefault="001A2932" w:rsidP="001A2932">
      <w:pPr>
        <w:spacing w:after="0"/>
      </w:pPr>
    </w:p>
    <w:p w14:paraId="481A3C82" w14:textId="77777777" w:rsidR="006665DE" w:rsidRDefault="0089224E" w:rsidP="001A2932">
      <w:pPr>
        <w:spacing w:after="0"/>
      </w:pPr>
      <w:r>
        <w:rPr>
          <w:u w:val="single"/>
        </w:rPr>
        <w:t>Algorithms:</w:t>
      </w:r>
      <w:r>
        <w:t xml:space="preserve"> </w:t>
      </w:r>
      <w:r w:rsidR="006665DE">
        <w:t xml:space="preserve"> </w:t>
      </w:r>
    </w:p>
    <w:p w14:paraId="31903047" w14:textId="77777777" w:rsidR="001A2932" w:rsidRDefault="00B010BF" w:rsidP="001A2932">
      <w:pPr>
        <w:spacing w:after="0"/>
      </w:pPr>
      <w:r>
        <w:t xml:space="preserve">Our evaluation function is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&amp;action=STOP or ghost is on pacman</m:t>
                </m:r>
              </m:e>
              <m:e>
                <m:r>
                  <w:rPr>
                    <w:rFonts w:ascii="Cambria Math" w:hAnsi="Cambria Math"/>
                  </w:rPr>
                  <m:t>-</m:t>
                </m:r>
                <m:d>
                  <m:dPr>
                    <m:ctrlPr>
                      <w:rPr>
                        <w:rFonts w:ascii="Cambria Math" w:hAnsi="Cambria Math"/>
                        <w:i/>
                      </w:rPr>
                    </m:ctrlPr>
                  </m:dPr>
                  <m:e>
                    <m:r>
                      <w:rPr>
                        <w:rFonts w:ascii="Cambria Math" w:hAnsi="Cambria Math"/>
                      </w:rPr>
                      <m:t>minF-distSG</m:t>
                    </m:r>
                  </m:e>
                </m:d>
                <m:r>
                  <w:rPr>
                    <w:rFonts w:ascii="Cambria Math" w:hAnsi="Cambria Math"/>
                  </w:rPr>
                  <m:t>,   ghosts are scared</m:t>
                </m:r>
                <m:ctrlPr>
                  <w:rPr>
                    <w:rFonts w:ascii="Cambria Math" w:eastAsia="Cambria Math" w:hAnsi="Cambria Math" w:cs="Cambria Math"/>
                    <w:i/>
                  </w:rPr>
                </m:ctrlPr>
              </m:e>
              <m:e>
                <m:r>
                  <w:rPr>
                    <w:rFonts w:ascii="Cambria Math" w:eastAsia="Cambria Math" w:hAnsi="Cambria Math" w:cs="Cambria Math"/>
                  </w:rPr>
                  <m:t>-</m:t>
                </m:r>
                <m:d>
                  <m:dPr>
                    <m:ctrlPr>
                      <w:rPr>
                        <w:rFonts w:ascii="Cambria Math" w:eastAsia="Cambria Math" w:hAnsi="Cambria Math" w:cs="Cambria Math"/>
                        <w:i/>
                      </w:rPr>
                    </m:ctrlPr>
                  </m:dPr>
                  <m:e>
                    <m:r>
                      <w:rPr>
                        <w:rFonts w:ascii="Cambria Math" w:eastAsia="Cambria Math" w:hAnsi="Cambria Math" w:cs="Cambria Math"/>
                      </w:rPr>
                      <m:t>minF</m:t>
                    </m:r>
                  </m:e>
                </m:d>
                <m:r>
                  <w:rPr>
                    <w:rFonts w:ascii="Cambria Math" w:eastAsia="Cambria Math" w:hAnsi="Cambria Math" w:cs="Cambria Math"/>
                  </w:rPr>
                  <m:t>, otherwise</m:t>
                </m:r>
              </m:e>
            </m:eqArr>
          </m:e>
        </m:d>
      </m:oMath>
      <w:r w:rsidR="001A2932">
        <w:t xml:space="preserve"> </w:t>
      </w:r>
    </w:p>
    <w:p w14:paraId="0398E099" w14:textId="77777777" w:rsidR="001A2932" w:rsidRDefault="00B010BF" w:rsidP="001A2932">
      <w:pPr>
        <w:spacing w:after="0" w:line="240" w:lineRule="auto"/>
      </w:pPr>
      <w:proofErr w:type="spellStart"/>
      <w:r>
        <w:t>minF</w:t>
      </w:r>
      <w:proofErr w:type="spellEnd"/>
      <w:r>
        <w:t xml:space="preserve"> = smallest d</w:t>
      </w:r>
      <w:r w:rsidR="001A2932">
        <w:t>istance to the next food</w:t>
      </w:r>
      <w:r w:rsidR="004C4A96">
        <w:t>, which includes the capsule</w:t>
      </w:r>
    </w:p>
    <w:p w14:paraId="1AED0807" w14:textId="77777777" w:rsidR="00B010BF" w:rsidRDefault="00B010BF" w:rsidP="001A2932">
      <w:pPr>
        <w:spacing w:after="0" w:line="240" w:lineRule="auto"/>
      </w:pPr>
      <w:proofErr w:type="spellStart"/>
      <w:r>
        <w:t>distSG</w:t>
      </w:r>
      <w:proofErr w:type="spellEnd"/>
      <w:r>
        <w:t xml:space="preserve"> = distance to scared ghosts that are reachable in time</w:t>
      </w:r>
      <w:r w:rsidR="001A2932">
        <w:t xml:space="preserve"> and are closer than </w:t>
      </w:r>
      <w:proofErr w:type="spellStart"/>
      <w:r w:rsidR="001A2932">
        <w:t>minF</w:t>
      </w:r>
      <w:proofErr w:type="spellEnd"/>
    </w:p>
    <w:p w14:paraId="1259C219" w14:textId="77777777" w:rsidR="001A2932" w:rsidRDefault="001A2932" w:rsidP="001A2932">
      <w:pPr>
        <w:spacing w:after="0" w:line="240" w:lineRule="auto"/>
      </w:pPr>
    </w:p>
    <w:p w14:paraId="1877EC7C" w14:textId="6D37E5C4" w:rsidR="001A2932" w:rsidRDefault="001A2932" w:rsidP="001A2932">
      <w:pPr>
        <w:spacing w:after="0" w:line="240" w:lineRule="auto"/>
      </w:pPr>
      <w:r>
        <w:t xml:space="preserve">We would like to minimize the number of actions that </w:t>
      </w:r>
      <w:proofErr w:type="spellStart"/>
      <w:r>
        <w:t>Pacman</w:t>
      </w:r>
      <w:proofErr w:type="spellEnd"/>
      <w:r>
        <w:t xml:space="preserve"> remains still because it is typically unproductive so we</w:t>
      </w:r>
      <w:r w:rsidR="00D81666">
        <w:t xml:space="preserve"> return</w:t>
      </w:r>
      <w:r>
        <w:t xml:space="preserve"> negative infinity</w:t>
      </w:r>
      <w:r w:rsidR="00D81666">
        <w:t xml:space="preserve"> when a STOP action is one of the legal actions</w:t>
      </w:r>
      <w:r>
        <w:t>.</w:t>
      </w:r>
      <w:r w:rsidR="00D81666">
        <w:t xml:space="preserve"> We also want to minimize running into the ghost, hence the former and latter cases should be the least of our priority when choosing a priority action to perform.</w:t>
      </w:r>
      <w:r>
        <w:t xml:space="preserve"> </w:t>
      </w:r>
      <w:r w:rsidR="00D81666">
        <w:t xml:space="preserve">A </w:t>
      </w:r>
      <w:r>
        <w:t>state where the game has been lost is unfavorable, so the value is</w:t>
      </w:r>
      <w:r w:rsidR="004B548A">
        <w:t xml:space="preserve"> also set to negative infinity.</w:t>
      </w:r>
      <w:r w:rsidR="00D81666">
        <w:t xml:space="preserve"> </w:t>
      </w:r>
      <w:r w:rsidR="002E6C50">
        <w:t xml:space="preserve">We know that it is advantageous to the </w:t>
      </w:r>
      <w:proofErr w:type="spellStart"/>
      <w:r w:rsidR="002E6C50">
        <w:t>pacman</w:t>
      </w:r>
      <w:proofErr w:type="spellEnd"/>
      <w:r w:rsidR="002E6C50">
        <w:t xml:space="preserve"> to eat the capsule and attach the ghost when it is nearby. Therefore, we subtract the distance of the closest ghost so we give eating the ghost a priority when the closest food is further than the closest ghost. If the food is closest than the scared ghosts, then we make eating the food a priority. We negate all of these values so that the closest food is a higher priority than larger distant food</w:t>
      </w:r>
      <w:r w:rsidR="001B1E84">
        <w:t>s</w:t>
      </w:r>
      <w:r w:rsidR="002E6C50">
        <w:t xml:space="preserve">. </w:t>
      </w:r>
    </w:p>
    <w:p w14:paraId="4BB81BC0" w14:textId="77777777" w:rsidR="0089224E" w:rsidRDefault="0089224E" w:rsidP="001A2932">
      <w:pPr>
        <w:pStyle w:val="Heading2"/>
        <w:numPr>
          <w:ilvl w:val="1"/>
          <w:numId w:val="1"/>
        </w:numPr>
      </w:pPr>
      <w:r>
        <w:t>Problem 2:</w:t>
      </w:r>
    </w:p>
    <w:p w14:paraId="710D7242" w14:textId="77777777" w:rsidR="0089224E" w:rsidRDefault="0089224E" w:rsidP="001A2932">
      <w:pPr>
        <w:spacing w:after="0"/>
      </w:pPr>
      <w:r>
        <w:rPr>
          <w:u w:val="single"/>
        </w:rPr>
        <w:t>Description:</w:t>
      </w:r>
      <w:r>
        <w:t xml:space="preserve"> </w:t>
      </w:r>
      <w:r w:rsidR="006B3451">
        <w:t xml:space="preserve">Implement the </w:t>
      </w:r>
      <w:proofErr w:type="spellStart"/>
      <w:r w:rsidR="006B3451">
        <w:t>minimax</w:t>
      </w:r>
      <w:proofErr w:type="spellEnd"/>
      <w:r w:rsidR="006B3451">
        <w:t xml:space="preserve"> algorithm for </w:t>
      </w:r>
      <w:proofErr w:type="spellStart"/>
      <w:r w:rsidR="006B3451">
        <w:t>MinimaxAgent</w:t>
      </w:r>
      <w:proofErr w:type="spellEnd"/>
      <w:r w:rsidR="006B3451">
        <w:t xml:space="preserve"> such that actions obtained from the agent’s </w:t>
      </w:r>
      <w:proofErr w:type="spellStart"/>
      <w:proofErr w:type="gramStart"/>
      <w:r w:rsidR="006B3451">
        <w:t>getAction</w:t>
      </w:r>
      <w:proofErr w:type="spellEnd"/>
      <w:r w:rsidR="006B3451">
        <w:t>(</w:t>
      </w:r>
      <w:proofErr w:type="gramEnd"/>
      <w:r w:rsidR="006B3451">
        <w:t>) function will return the optimal action.</w:t>
      </w:r>
    </w:p>
    <w:p w14:paraId="2BE54231" w14:textId="77777777" w:rsidR="001A2932" w:rsidRDefault="001A2932" w:rsidP="001A2932">
      <w:pPr>
        <w:spacing w:after="0"/>
      </w:pPr>
    </w:p>
    <w:p w14:paraId="15292127" w14:textId="77777777" w:rsidR="004B548A" w:rsidRDefault="0089224E" w:rsidP="001A2932">
      <w:pPr>
        <w:spacing w:after="0"/>
      </w:pPr>
      <w:r>
        <w:rPr>
          <w:u w:val="single"/>
        </w:rPr>
        <w:t>Algorithms:</w:t>
      </w:r>
      <w:r>
        <w:t xml:space="preserve"> </w:t>
      </w:r>
      <w:r w:rsidR="001A2932">
        <w:t xml:space="preserve">This problem utilizes the </w:t>
      </w:r>
      <w:proofErr w:type="spellStart"/>
      <w:r w:rsidR="001A2932">
        <w:t>minimax</w:t>
      </w:r>
      <w:proofErr w:type="spellEnd"/>
      <w:r w:rsidR="001A2932">
        <w:t xml:space="preserve"> algorithm.</w:t>
      </w:r>
      <w:r w:rsidR="004B548A">
        <w:t xml:space="preserve"> </w:t>
      </w:r>
      <w:proofErr w:type="spellStart"/>
      <w:r w:rsidR="004B548A">
        <w:t>MinimaxAgent</w:t>
      </w:r>
      <w:proofErr w:type="spellEnd"/>
      <w:r w:rsidR="004B548A">
        <w:t xml:space="preserve"> has a function named </w:t>
      </w:r>
      <w:proofErr w:type="spellStart"/>
      <w:proofErr w:type="gramStart"/>
      <w:r w:rsidR="004B548A">
        <w:t>getAction</w:t>
      </w:r>
      <w:proofErr w:type="spellEnd"/>
      <w:r w:rsidR="004B548A">
        <w:t>(</w:t>
      </w:r>
      <w:proofErr w:type="gramEnd"/>
      <w:r w:rsidR="004B548A">
        <w:t xml:space="preserve">) which should return </w:t>
      </w:r>
      <w:proofErr w:type="spellStart"/>
      <w:r w:rsidR="004B548A">
        <w:t>Pacman’s</w:t>
      </w:r>
      <w:proofErr w:type="spellEnd"/>
      <w:r w:rsidR="004B548A">
        <w:t xml:space="preserve"> next action in the game. To determine which action that </w:t>
      </w:r>
      <w:proofErr w:type="spellStart"/>
      <w:r w:rsidR="004B548A">
        <w:t>Pacman</w:t>
      </w:r>
      <w:proofErr w:type="spellEnd"/>
      <w:r w:rsidR="004B548A">
        <w:t xml:space="preserve"> should take, we apply the </w:t>
      </w:r>
      <w:proofErr w:type="spellStart"/>
      <w:r w:rsidR="004B548A">
        <w:t>minimax</w:t>
      </w:r>
      <w:proofErr w:type="spellEnd"/>
      <w:r w:rsidR="004B548A">
        <w:t xml:space="preserve"> algorithm and have </w:t>
      </w:r>
      <w:proofErr w:type="spellStart"/>
      <w:r w:rsidR="004B548A">
        <w:t>Pacman</w:t>
      </w:r>
      <w:proofErr w:type="spellEnd"/>
      <w:r w:rsidR="004B548A">
        <w:t xml:space="preserve"> take the move with the maximum heuristic integer value at the end.</w:t>
      </w:r>
    </w:p>
    <w:p w14:paraId="65E9965B" w14:textId="77777777" w:rsidR="004B548A" w:rsidRDefault="004B548A" w:rsidP="001A2932">
      <w:pPr>
        <w:spacing w:after="0"/>
      </w:pPr>
    </w:p>
    <w:p w14:paraId="4D39FBF2" w14:textId="77777777" w:rsidR="004B548A" w:rsidRDefault="004B548A" w:rsidP="001A2932">
      <w:pPr>
        <w:spacing w:after="0"/>
      </w:pPr>
      <w:r>
        <w:t xml:space="preserve">The algorithm takes in several parameters including the </w:t>
      </w:r>
      <w:proofErr w:type="spellStart"/>
      <w:r>
        <w:t>gameState</w:t>
      </w:r>
      <w:proofErr w:type="spellEnd"/>
      <w:r>
        <w:t>, depth, and player type.</w:t>
      </w:r>
    </w:p>
    <w:p w14:paraId="4483596A" w14:textId="77777777" w:rsidR="004B548A" w:rsidRDefault="004B548A" w:rsidP="001A2932">
      <w:pPr>
        <w:spacing w:after="0"/>
      </w:pPr>
      <w:r>
        <w:t xml:space="preserve">The </w:t>
      </w:r>
      <w:proofErr w:type="spellStart"/>
      <w:r>
        <w:t>gameState</w:t>
      </w:r>
      <w:proofErr w:type="spellEnd"/>
      <w:r>
        <w:t xml:space="preserve"> is utilized to generate the successor states from taking various actions.</w:t>
      </w:r>
    </w:p>
    <w:p w14:paraId="7E0A23ED" w14:textId="77777777" w:rsidR="004B548A" w:rsidRDefault="004B548A" w:rsidP="001A2932">
      <w:pPr>
        <w:spacing w:after="0"/>
      </w:pPr>
      <w:r>
        <w:t xml:space="preserve">The depth determines how large the </w:t>
      </w:r>
      <w:r w:rsidR="00D6524F">
        <w:t>search tree will be.</w:t>
      </w:r>
    </w:p>
    <w:p w14:paraId="661134EE" w14:textId="77777777" w:rsidR="004B548A" w:rsidRDefault="004B548A" w:rsidP="001A2932">
      <w:pPr>
        <w:spacing w:after="0"/>
      </w:pPr>
      <w:r>
        <w:t xml:space="preserve">If the </w:t>
      </w:r>
      <w:proofErr w:type="spellStart"/>
      <w:r>
        <w:t>playertype</w:t>
      </w:r>
      <w:proofErr w:type="spellEnd"/>
      <w:r>
        <w:t xml:space="preserve"> is </w:t>
      </w:r>
      <w:proofErr w:type="spellStart"/>
      <w:r>
        <w:t>Pacman</w:t>
      </w:r>
      <w:proofErr w:type="spellEnd"/>
      <w:r>
        <w:t>, then the function will find the action with the maximum value and return them is a tuple.</w:t>
      </w:r>
    </w:p>
    <w:p w14:paraId="3D2875CA" w14:textId="77777777" w:rsidR="004B548A" w:rsidRDefault="004B548A" w:rsidP="001A2932">
      <w:pPr>
        <w:spacing w:after="0"/>
      </w:pPr>
      <w:r>
        <w:t xml:space="preserve">If the </w:t>
      </w:r>
      <w:proofErr w:type="spellStart"/>
      <w:r>
        <w:t>playertype</w:t>
      </w:r>
      <w:proofErr w:type="spellEnd"/>
      <w:r>
        <w:t xml:space="preserve"> is a ghost, then the function will find the action that minimizes the overall score and return that as a tuple.</w:t>
      </w:r>
    </w:p>
    <w:p w14:paraId="543B8C5D" w14:textId="77777777" w:rsidR="00D6524F" w:rsidRDefault="00D6524F" w:rsidP="001A2932">
      <w:pPr>
        <w:spacing w:after="0"/>
      </w:pPr>
      <w:r>
        <w:t>In order to find the maximum and minimum values, the algorithm will recursively find the max/min values further down the tree and return those values upwards.</w:t>
      </w:r>
    </w:p>
    <w:p w14:paraId="0B84BEA7" w14:textId="77777777" w:rsidR="00D6524F" w:rsidRDefault="00D6524F" w:rsidP="001A2932">
      <w:pPr>
        <w:spacing w:after="0"/>
      </w:pPr>
    </w:p>
    <w:p w14:paraId="7E92D199" w14:textId="77777777" w:rsidR="00D6524F" w:rsidRDefault="00D6524F" w:rsidP="001A2932">
      <w:pPr>
        <w:spacing w:after="0"/>
      </w:pPr>
      <w:r>
        <w:t>The final score returned is the maximal/optimal move for the player assigned a maximum value.</w:t>
      </w:r>
    </w:p>
    <w:p w14:paraId="617FDEFB" w14:textId="77777777" w:rsidR="0089224E" w:rsidRDefault="0089224E" w:rsidP="001A2932">
      <w:pPr>
        <w:pStyle w:val="Heading2"/>
        <w:numPr>
          <w:ilvl w:val="1"/>
          <w:numId w:val="1"/>
        </w:numPr>
      </w:pPr>
      <w:r>
        <w:lastRenderedPageBreak/>
        <w:t>Problem 3:</w:t>
      </w:r>
      <w:r w:rsidR="004B548A">
        <w:t xml:space="preserve"> </w:t>
      </w:r>
    </w:p>
    <w:p w14:paraId="019A1B87" w14:textId="77777777" w:rsidR="0089224E" w:rsidRDefault="0089224E" w:rsidP="001A2932">
      <w:pPr>
        <w:spacing w:after="0"/>
      </w:pPr>
      <w:r>
        <w:rPr>
          <w:u w:val="single"/>
        </w:rPr>
        <w:t>Description:</w:t>
      </w:r>
      <w:r>
        <w:t xml:space="preserve"> </w:t>
      </w:r>
      <w:r w:rsidR="006B3451">
        <w:t xml:space="preserve">Implement the </w:t>
      </w:r>
      <w:proofErr w:type="spellStart"/>
      <w:r w:rsidR="006B3451">
        <w:t>minimax</w:t>
      </w:r>
      <w:proofErr w:type="spellEnd"/>
      <w:r w:rsidR="006B3451">
        <w:t xml:space="preserve"> algorithm for </w:t>
      </w:r>
      <w:proofErr w:type="spellStart"/>
      <w:r w:rsidR="006B3451">
        <w:t>AlphaBetaAgent</w:t>
      </w:r>
      <w:proofErr w:type="spellEnd"/>
      <w:r w:rsidR="006B3451">
        <w:t xml:space="preserve"> using alpha-beta pruning. The resulting runtime should be faster than the </w:t>
      </w:r>
      <w:proofErr w:type="spellStart"/>
      <w:r w:rsidR="006B3451">
        <w:t>MinimaxAgent</w:t>
      </w:r>
      <w:proofErr w:type="spellEnd"/>
      <w:r w:rsidR="006B3451">
        <w:t xml:space="preserve"> for the same test-case/map.</w:t>
      </w:r>
    </w:p>
    <w:p w14:paraId="101EC371" w14:textId="77777777" w:rsidR="001A2932" w:rsidRDefault="001A2932" w:rsidP="001A2932">
      <w:pPr>
        <w:spacing w:after="0"/>
      </w:pPr>
    </w:p>
    <w:p w14:paraId="073C7EC7" w14:textId="77777777" w:rsidR="00D6524F" w:rsidRDefault="0089224E" w:rsidP="001A2932">
      <w:pPr>
        <w:spacing w:after="0"/>
      </w:pPr>
      <w:r>
        <w:rPr>
          <w:u w:val="single"/>
        </w:rPr>
        <w:t>Algorithms:</w:t>
      </w:r>
      <w:r>
        <w:t xml:space="preserve"> </w:t>
      </w:r>
      <w:r w:rsidR="00D6524F">
        <w:t xml:space="preserve">This problem utilizes the </w:t>
      </w:r>
      <w:proofErr w:type="spellStart"/>
      <w:r w:rsidR="00D6524F">
        <w:t>minimax</w:t>
      </w:r>
      <w:proofErr w:type="spellEnd"/>
      <w:r w:rsidR="00D6524F">
        <w:t xml:space="preserve"> algorithm with alpha-beta pruning. Once again, </w:t>
      </w:r>
      <w:proofErr w:type="spellStart"/>
      <w:r w:rsidR="00D6524F">
        <w:t>AlphaBetaAgent</w:t>
      </w:r>
      <w:proofErr w:type="spellEnd"/>
      <w:r w:rsidR="00D6524F">
        <w:t xml:space="preserve"> has function named </w:t>
      </w:r>
      <w:proofErr w:type="spellStart"/>
      <w:proofErr w:type="gramStart"/>
      <w:r w:rsidR="00D6524F">
        <w:t>getAction</w:t>
      </w:r>
      <w:proofErr w:type="spellEnd"/>
      <w:r w:rsidR="00D6524F">
        <w:t>(</w:t>
      </w:r>
      <w:proofErr w:type="gramEnd"/>
      <w:r w:rsidR="00D6524F">
        <w:t xml:space="preserve">) which should return </w:t>
      </w:r>
      <w:proofErr w:type="spellStart"/>
      <w:r w:rsidR="00D6524F">
        <w:t>Pacman’s</w:t>
      </w:r>
      <w:proofErr w:type="spellEnd"/>
      <w:r w:rsidR="00D6524F">
        <w:t xml:space="preserve"> next action in the game, and </w:t>
      </w:r>
      <w:proofErr w:type="spellStart"/>
      <w:r w:rsidR="00D6524F">
        <w:t>minimax</w:t>
      </w:r>
      <w:proofErr w:type="spellEnd"/>
      <w:r w:rsidR="00D6524F">
        <w:t xml:space="preserve"> is utilized to determine that action. However, alpha-beta pruning shortens the search process by pruning off branches that</w:t>
      </w:r>
      <w:r w:rsidR="00A67F36">
        <w:t xml:space="preserve"> are unnecessary to search through.</w:t>
      </w:r>
    </w:p>
    <w:p w14:paraId="36D8442A" w14:textId="77777777" w:rsidR="00A67F36" w:rsidRDefault="00A67F36" w:rsidP="001A2932">
      <w:pPr>
        <w:spacing w:after="0"/>
      </w:pPr>
    </w:p>
    <w:p w14:paraId="21BBD35E" w14:textId="77777777" w:rsidR="00A67F36" w:rsidRDefault="00A67F36" w:rsidP="001A2932">
      <w:pPr>
        <w:spacing w:after="0"/>
      </w:pPr>
      <w:r>
        <w:t xml:space="preserve">The algorithm takes in the same parameters as </w:t>
      </w:r>
      <w:proofErr w:type="spellStart"/>
      <w:r>
        <w:t>minimax</w:t>
      </w:r>
      <w:proofErr w:type="spellEnd"/>
      <w:r>
        <w:t>, but also has additional parameters alpha and beta.</w:t>
      </w:r>
    </w:p>
    <w:p w14:paraId="3DA87FAF" w14:textId="77777777" w:rsidR="00A67F36" w:rsidRDefault="00A67F36" w:rsidP="001A2932">
      <w:pPr>
        <w:spacing w:after="0"/>
      </w:pPr>
      <w:r>
        <w:t xml:space="preserve">The parameters that are the same as </w:t>
      </w:r>
      <w:proofErr w:type="spellStart"/>
      <w:r>
        <w:t>minimax</w:t>
      </w:r>
      <w:proofErr w:type="spellEnd"/>
      <w:r>
        <w:t xml:space="preserve"> are utilized for the same reasons.</w:t>
      </w:r>
    </w:p>
    <w:p w14:paraId="043741CE" w14:textId="77777777" w:rsidR="00A67F36" w:rsidRDefault="00A67F36" w:rsidP="001A2932">
      <w:pPr>
        <w:spacing w:after="0"/>
      </w:pPr>
      <w:r>
        <w:t xml:space="preserve">The alpha and beta are used to determine the global minimum and maximum for the entire tree. </w:t>
      </w:r>
    </w:p>
    <w:p w14:paraId="56E43E85" w14:textId="77777777" w:rsidR="00A67F36" w:rsidRDefault="00A67F36" w:rsidP="001A2932">
      <w:pPr>
        <w:spacing w:after="0"/>
      </w:pPr>
    </w:p>
    <w:p w14:paraId="0D3F677C" w14:textId="77777777" w:rsidR="00A67F36" w:rsidRDefault="00A67F36" w:rsidP="001A2932">
      <w:pPr>
        <w:spacing w:after="0"/>
      </w:pPr>
      <w:r>
        <w:t>We know that if the value of a successor state is greater than beta for a maximum run-through of the algorithm, then it means that the min state one recursion above it will never choose any of the successors, so we may prune off the search there.</w:t>
      </w:r>
    </w:p>
    <w:p w14:paraId="5471BA7D" w14:textId="77777777" w:rsidR="00A67F36" w:rsidRDefault="00A67F36" w:rsidP="001A2932">
      <w:pPr>
        <w:spacing w:after="0"/>
      </w:pPr>
    </w:p>
    <w:p w14:paraId="2A0C4153" w14:textId="77777777" w:rsidR="00A67F36" w:rsidRDefault="00A67F36" w:rsidP="001A2932">
      <w:pPr>
        <w:spacing w:after="0"/>
      </w:pPr>
      <w:r>
        <w:t xml:space="preserve">If the value of a successor state is less than alpha from a minimum run-through of the algorithm, then it means that the closest max state above it will never choose a value from this </w:t>
      </w:r>
      <w:proofErr w:type="spellStart"/>
      <w:r>
        <w:t>subtree</w:t>
      </w:r>
      <w:proofErr w:type="spellEnd"/>
      <w:r>
        <w:t>, so we may prune off the search there.</w:t>
      </w:r>
    </w:p>
    <w:p w14:paraId="3332E6EB" w14:textId="77777777" w:rsidR="0089224E" w:rsidRDefault="0089224E" w:rsidP="001A2932">
      <w:pPr>
        <w:pStyle w:val="Heading2"/>
        <w:numPr>
          <w:ilvl w:val="1"/>
          <w:numId w:val="1"/>
        </w:numPr>
      </w:pPr>
      <w:r>
        <w:t xml:space="preserve"> Problem 4:</w:t>
      </w:r>
    </w:p>
    <w:p w14:paraId="42D19013" w14:textId="77777777" w:rsidR="0089224E" w:rsidRDefault="0089224E" w:rsidP="001A2932">
      <w:pPr>
        <w:spacing w:after="0"/>
      </w:pPr>
      <w:r>
        <w:rPr>
          <w:u w:val="single"/>
        </w:rPr>
        <w:t>Description:</w:t>
      </w:r>
      <w:r>
        <w:t xml:space="preserve"> </w:t>
      </w:r>
      <w:r w:rsidR="006B3451">
        <w:t xml:space="preserve">Implement the </w:t>
      </w:r>
      <w:proofErr w:type="spellStart"/>
      <w:r w:rsidR="006B3451">
        <w:t>expectimax</w:t>
      </w:r>
      <w:proofErr w:type="spellEnd"/>
      <w:r w:rsidR="006B3451">
        <w:t xml:space="preserve"> algorithm </w:t>
      </w:r>
      <w:r w:rsidR="006665DE">
        <w:t xml:space="preserve">for </w:t>
      </w:r>
      <w:proofErr w:type="spellStart"/>
      <w:r w:rsidR="006665DE">
        <w:t>ExpectimaxAgent</w:t>
      </w:r>
      <w:proofErr w:type="spellEnd"/>
      <w:r w:rsidR="006665DE">
        <w:t xml:space="preserve"> such that actions obtained from the agent’s </w:t>
      </w:r>
      <w:proofErr w:type="spellStart"/>
      <w:proofErr w:type="gramStart"/>
      <w:r w:rsidR="006665DE">
        <w:t>getAction</w:t>
      </w:r>
      <w:proofErr w:type="spellEnd"/>
      <w:r w:rsidR="006665DE">
        <w:t>(</w:t>
      </w:r>
      <w:proofErr w:type="gramEnd"/>
      <w:r w:rsidR="006665DE">
        <w:t>) function will be determined by the algorithm.</w:t>
      </w:r>
    </w:p>
    <w:p w14:paraId="7C910669" w14:textId="77777777" w:rsidR="001A2932" w:rsidRDefault="001A2932" w:rsidP="001A2932">
      <w:pPr>
        <w:spacing w:after="0"/>
      </w:pPr>
    </w:p>
    <w:p w14:paraId="62AFDE5B" w14:textId="77777777" w:rsidR="0057013F" w:rsidRDefault="0089224E" w:rsidP="001A2932">
      <w:pPr>
        <w:spacing w:after="0"/>
      </w:pPr>
      <w:r>
        <w:rPr>
          <w:u w:val="single"/>
        </w:rPr>
        <w:t>Algorithms:</w:t>
      </w:r>
      <w:r w:rsidR="0057013F">
        <w:rPr>
          <w:u w:val="single"/>
        </w:rPr>
        <w:t xml:space="preserve"> </w:t>
      </w:r>
      <w:r w:rsidR="0057013F">
        <w:t xml:space="preserve">This problem utilizes the </w:t>
      </w:r>
      <w:proofErr w:type="spellStart"/>
      <w:r w:rsidR="0057013F">
        <w:t>expectimax</w:t>
      </w:r>
      <w:proofErr w:type="spellEnd"/>
      <w:r w:rsidR="0057013F">
        <w:t xml:space="preserve"> algorithm. This algorithm is similar to </w:t>
      </w:r>
      <w:proofErr w:type="spellStart"/>
      <w:r w:rsidR="0057013F">
        <w:t>minimax</w:t>
      </w:r>
      <w:proofErr w:type="spellEnd"/>
      <w:r w:rsidR="0057013F">
        <w:t xml:space="preserve"> except that it includes a state for random chance.</w:t>
      </w:r>
    </w:p>
    <w:p w14:paraId="0FF23EC6" w14:textId="77777777" w:rsidR="0057013F" w:rsidRDefault="0057013F" w:rsidP="001A2932">
      <w:pPr>
        <w:spacing w:after="0"/>
      </w:pPr>
    </w:p>
    <w:p w14:paraId="5B5EF31E" w14:textId="77777777" w:rsidR="0089224E" w:rsidRDefault="0057013F" w:rsidP="001A2932">
      <w:pPr>
        <w:spacing w:after="0"/>
        <w:rPr>
          <w:u w:val="single"/>
        </w:rPr>
      </w:pPr>
      <w:r>
        <w:t xml:space="preserve">This algorithm takes in the same parameters as </w:t>
      </w:r>
      <w:proofErr w:type="spellStart"/>
      <w:r>
        <w:t>minimax</w:t>
      </w:r>
      <w:proofErr w:type="spellEnd"/>
      <w:r>
        <w:t xml:space="preserve"> and utilizes them for the same purpose.</w:t>
      </w:r>
      <w:r w:rsidR="006665DE">
        <w:rPr>
          <w:u w:val="single"/>
        </w:rPr>
        <w:t xml:space="preserve"> </w:t>
      </w:r>
    </w:p>
    <w:p w14:paraId="64A1A0C9" w14:textId="77777777" w:rsidR="0057013F" w:rsidRDefault="0057013F" w:rsidP="001A2932">
      <w:pPr>
        <w:spacing w:after="0"/>
      </w:pPr>
      <w:r>
        <w:t xml:space="preserve">For </w:t>
      </w:r>
      <w:proofErr w:type="spellStart"/>
      <w:r>
        <w:t>pacman</w:t>
      </w:r>
      <w:proofErr w:type="spellEnd"/>
      <w:r>
        <w:t xml:space="preserve"> specifically, we assume that all ghost agents will randomly choose their actions, so we propagate the expected value upwards in such a recursive call.</w:t>
      </w:r>
    </w:p>
    <w:p w14:paraId="27A22586" w14:textId="77777777" w:rsidR="0057013F" w:rsidRPr="0057013F" w:rsidRDefault="0057013F" w:rsidP="001A2932">
      <w:pPr>
        <w:spacing w:after="0"/>
      </w:pPr>
      <w:r>
        <w:t xml:space="preserve">For </w:t>
      </w:r>
      <w:proofErr w:type="spellStart"/>
      <w:r>
        <w:t>pacman</w:t>
      </w:r>
      <w:proofErr w:type="spellEnd"/>
      <w:r>
        <w:t xml:space="preserve"> agent, we want </w:t>
      </w:r>
      <w:proofErr w:type="spellStart"/>
      <w:r>
        <w:t>pacman</w:t>
      </w:r>
      <w:proofErr w:type="spellEnd"/>
      <w:r>
        <w:t xml:space="preserve"> to yield the best results possible, so we do the same as we did in </w:t>
      </w:r>
      <w:proofErr w:type="spellStart"/>
      <w:r>
        <w:t>minimax</w:t>
      </w:r>
      <w:proofErr w:type="spellEnd"/>
      <w:r>
        <w:t xml:space="preserve"> – return the maximum value move.</w:t>
      </w:r>
    </w:p>
    <w:p w14:paraId="12864BBE" w14:textId="77777777" w:rsidR="0089224E" w:rsidRDefault="0089224E" w:rsidP="001A2932">
      <w:pPr>
        <w:pStyle w:val="Heading2"/>
        <w:numPr>
          <w:ilvl w:val="1"/>
          <w:numId w:val="1"/>
        </w:numPr>
      </w:pPr>
      <w:r>
        <w:t>Problem 5:</w:t>
      </w:r>
    </w:p>
    <w:p w14:paraId="45146521" w14:textId="77777777" w:rsidR="0089224E" w:rsidRDefault="0089224E" w:rsidP="001A2932">
      <w:pPr>
        <w:spacing w:after="0"/>
      </w:pPr>
      <w:r>
        <w:rPr>
          <w:u w:val="single"/>
        </w:rPr>
        <w:t>Description:</w:t>
      </w:r>
      <w:r>
        <w:t xml:space="preserve"> </w:t>
      </w:r>
      <w:r w:rsidR="006665DE">
        <w:t>Implement a better evaluation than in problem 1!</w:t>
      </w:r>
    </w:p>
    <w:p w14:paraId="3A788A2A" w14:textId="77777777" w:rsidR="001A2932" w:rsidRDefault="001A2932" w:rsidP="001A2932">
      <w:pPr>
        <w:spacing w:after="0"/>
      </w:pPr>
    </w:p>
    <w:p w14:paraId="3D594BAB" w14:textId="77777777" w:rsidR="0089224E" w:rsidRDefault="0089224E" w:rsidP="001A2932">
      <w:pPr>
        <w:spacing w:after="0"/>
      </w:pPr>
      <w:r>
        <w:rPr>
          <w:u w:val="single"/>
        </w:rPr>
        <w:t>Algorithms:</w:t>
      </w:r>
      <w:r w:rsidR="006665DE">
        <w:t xml:space="preserve"> </w:t>
      </w:r>
      <w:r w:rsidR="0057013F">
        <w:t>For this problem, we create a new evaluation function.</w:t>
      </w:r>
    </w:p>
    <w:p w14:paraId="25B8B3DE" w14:textId="77777777" w:rsidR="0057013F" w:rsidRDefault="0057013F" w:rsidP="001A2932">
      <w:pPr>
        <w:spacing w:after="0"/>
      </w:pPr>
      <w:r>
        <w:t xml:space="preserve">Our evaluation function is </w:t>
      </w:r>
      <m:oMath>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action</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STO</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or ghostPos=pacmanPos</m:t>
                </m:r>
              </m:e>
              <m:e>
                <m:f>
                  <m:fPr>
                    <m:ctrlPr>
                      <w:rPr>
                        <w:rFonts w:ascii="Cambria Math" w:hAnsi="Cambria Math"/>
                        <w:i/>
                      </w:rPr>
                    </m:ctrlPr>
                  </m:fPr>
                  <m:num>
                    <m:r>
                      <w:rPr>
                        <w:rFonts w:ascii="Cambria Math" w:hAnsi="Cambria Math"/>
                      </w:rPr>
                      <m:t>1</m:t>
                    </m:r>
                  </m:num>
                  <m:den>
                    <m:r>
                      <w:rPr>
                        <w:rFonts w:ascii="Cambria Math" w:hAnsi="Cambria Math"/>
                      </w:rPr>
                      <m:t>minFoodDist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minGhostDist</m:t>
                    </m:r>
                  </m:den>
                </m:f>
                <m:r>
                  <w:rPr>
                    <w:rFonts w:ascii="Cambria Math" w:hAnsi="Cambria Math"/>
                  </w:rPr>
                  <m:t xml:space="preserve">+score,                                  no nearby scared ghost </m:t>
                </m:r>
              </m:e>
              <m:e>
                <m:f>
                  <m:fPr>
                    <m:ctrlPr>
                      <w:rPr>
                        <w:rFonts w:ascii="Cambria Math" w:hAnsi="Cambria Math"/>
                        <w:i/>
                      </w:rPr>
                    </m:ctrlPr>
                  </m:fPr>
                  <m:num>
                    <m:r>
                      <w:rPr>
                        <w:rFonts w:ascii="Cambria Math" w:hAnsi="Cambria Math"/>
                      </w:rPr>
                      <m:t>1</m:t>
                    </m:r>
                  </m:num>
                  <m:den>
                    <m:r>
                      <w:rPr>
                        <w:rFonts w:ascii="Cambria Math" w:hAnsi="Cambria Math"/>
                      </w:rPr>
                      <m:t>minFoodDist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minScaredGhostDist</m:t>
                    </m:r>
                  </m:den>
                </m:f>
                <m:r>
                  <w:rPr>
                    <w:rFonts w:ascii="Cambria Math" w:hAnsi="Cambria Math"/>
                  </w:rPr>
                  <m:t>+score,       there are nearby scared ghosts</m:t>
                </m:r>
              </m:e>
            </m:eqArr>
          </m:e>
        </m:d>
      </m:oMath>
    </w:p>
    <w:p w14:paraId="39D90FD5" w14:textId="77777777" w:rsidR="00511916" w:rsidRDefault="00511916" w:rsidP="001A2932">
      <w:pPr>
        <w:spacing w:after="0"/>
      </w:pPr>
      <w:r>
        <w:t xml:space="preserve">In the case that the move is STOP or the </w:t>
      </w:r>
      <w:proofErr w:type="spellStart"/>
      <w:r>
        <w:t>ghostPos</w:t>
      </w:r>
      <w:proofErr w:type="spellEnd"/>
      <w:r>
        <w:t xml:space="preserve"> = </w:t>
      </w:r>
      <w:proofErr w:type="spellStart"/>
      <w:r>
        <w:t>pacmanPos</w:t>
      </w:r>
      <w:proofErr w:type="spellEnd"/>
      <w:r>
        <w:t xml:space="preserve">, we want to return the minimum value possible. This is because these are the moves we consider least optimal. We want to keep </w:t>
      </w:r>
      <w:proofErr w:type="spellStart"/>
      <w:r>
        <w:t>Pacman</w:t>
      </w:r>
      <w:proofErr w:type="spellEnd"/>
      <w:r>
        <w:t xml:space="preserve"> moving and if </w:t>
      </w:r>
      <w:proofErr w:type="spellStart"/>
      <w:r>
        <w:t>ghostPos</w:t>
      </w:r>
      <w:proofErr w:type="spellEnd"/>
      <w:r>
        <w:t xml:space="preserve"> = </w:t>
      </w:r>
      <w:proofErr w:type="spellStart"/>
      <w:r>
        <w:t>pacmanPos</w:t>
      </w:r>
      <w:proofErr w:type="spellEnd"/>
      <w:r>
        <w:t>, then the game has been lost.</w:t>
      </w:r>
    </w:p>
    <w:p w14:paraId="57414375" w14:textId="77777777" w:rsidR="00511916" w:rsidRDefault="00511916" w:rsidP="001A2932">
      <w:pPr>
        <w:spacing w:after="0"/>
      </w:pPr>
    </w:p>
    <w:p w14:paraId="7DC5BA9D" w14:textId="77777777" w:rsidR="00511916" w:rsidRDefault="00511916" w:rsidP="001A2932">
      <w:pPr>
        <w:spacing w:after="0"/>
      </w:pPr>
      <w:r>
        <w:t>In the case that there are no nearby scared ghosts, we want the action that is closest to the nearest food. In order to achieve this we use 1/</w:t>
      </w:r>
      <w:proofErr w:type="spellStart"/>
      <w:r>
        <w:t>minFoodDist</w:t>
      </w:r>
      <w:proofErr w:type="spellEnd"/>
      <w:r>
        <w:t xml:space="preserve">. Large distances will yield smaller results as we use the distance as a fraction, and the </w:t>
      </w:r>
      <w:r>
        <w:lastRenderedPageBreak/>
        <w:t>smallest food distance will yield the highest score in this case. In this case, we subtract the 1/</w:t>
      </w:r>
      <w:proofErr w:type="spellStart"/>
      <w:r>
        <w:t>minGhostDist</w:t>
      </w:r>
      <w:proofErr w:type="spellEnd"/>
      <w:r>
        <w:t xml:space="preserve"> because we wish to maximize the distance between </w:t>
      </w:r>
      <w:proofErr w:type="spellStart"/>
      <w:r>
        <w:t>Pacman</w:t>
      </w:r>
      <w:proofErr w:type="spellEnd"/>
      <w:r>
        <w:t xml:space="preserve"> and the ghost when the ghost is not edible.</w:t>
      </w:r>
    </w:p>
    <w:p w14:paraId="25951472" w14:textId="77777777" w:rsidR="00511916" w:rsidRDefault="00511916" w:rsidP="001A2932">
      <w:pPr>
        <w:spacing w:after="0"/>
      </w:pPr>
    </w:p>
    <w:p w14:paraId="633E132F" w14:textId="77777777" w:rsidR="00511916" w:rsidRDefault="00511916" w:rsidP="001A2932">
      <w:pPr>
        <w:spacing w:after="0"/>
      </w:pPr>
      <w:r>
        <w:t>In the case that there are nearby scared ghosts, we prioritize this state over other states. We add the distance of the first scared ghost that is closer than the minimum food distance. This places its priority over the actions that move toward the smallest food distance as there is an additional factor being added in.</w:t>
      </w:r>
    </w:p>
    <w:p w14:paraId="5F72CDA3" w14:textId="77777777" w:rsidR="0089224E" w:rsidRDefault="00F622EF" w:rsidP="001A2932">
      <w:pPr>
        <w:pStyle w:val="Heading1"/>
        <w:numPr>
          <w:ilvl w:val="0"/>
          <w:numId w:val="1"/>
        </w:numPr>
        <w:spacing w:after="0"/>
      </w:pPr>
      <w:r>
        <w:t>ANALYSIS</w:t>
      </w:r>
    </w:p>
    <w:p w14:paraId="5247BEB4" w14:textId="77777777" w:rsidR="00F622EF" w:rsidRPr="00F622EF" w:rsidRDefault="00F622EF" w:rsidP="00F622EF">
      <w:pPr>
        <w:pStyle w:val="Heading2"/>
      </w:pPr>
      <w:r w:rsidRPr="00F622EF">
        <w:t>RANGE OF OUTCOME VALUES</w:t>
      </w:r>
    </w:p>
    <w:tbl>
      <w:tblPr>
        <w:tblStyle w:val="TableGrid"/>
        <w:tblW w:w="0" w:type="auto"/>
        <w:tblLook w:val="04A0" w:firstRow="1" w:lastRow="0" w:firstColumn="1" w:lastColumn="0" w:noHBand="0" w:noVBand="1"/>
      </w:tblPr>
      <w:tblGrid>
        <w:gridCol w:w="2158"/>
        <w:gridCol w:w="2158"/>
        <w:gridCol w:w="2158"/>
        <w:gridCol w:w="2158"/>
        <w:gridCol w:w="2158"/>
      </w:tblGrid>
      <w:tr w:rsidR="00511916" w14:paraId="48B0A6D5" w14:textId="77777777" w:rsidTr="00511916">
        <w:tc>
          <w:tcPr>
            <w:tcW w:w="2158" w:type="dxa"/>
          </w:tcPr>
          <w:p w14:paraId="256BED16" w14:textId="77777777" w:rsidR="00511916" w:rsidRDefault="00511916" w:rsidP="001A2932"/>
        </w:tc>
        <w:tc>
          <w:tcPr>
            <w:tcW w:w="2158" w:type="dxa"/>
          </w:tcPr>
          <w:p w14:paraId="38733BD6" w14:textId="77777777" w:rsidR="00511916" w:rsidRDefault="008A0755" w:rsidP="001A2932">
            <w:proofErr w:type="spellStart"/>
            <w:r>
              <w:t>ReflexAgent</w:t>
            </w:r>
            <w:proofErr w:type="spellEnd"/>
          </w:p>
        </w:tc>
        <w:tc>
          <w:tcPr>
            <w:tcW w:w="2158" w:type="dxa"/>
          </w:tcPr>
          <w:p w14:paraId="37CB4839" w14:textId="77777777" w:rsidR="00511916" w:rsidRDefault="008A0755" w:rsidP="001A2932">
            <w:proofErr w:type="spellStart"/>
            <w:r>
              <w:t>MinimaxAgent</w:t>
            </w:r>
            <w:proofErr w:type="spellEnd"/>
          </w:p>
        </w:tc>
        <w:tc>
          <w:tcPr>
            <w:tcW w:w="2158" w:type="dxa"/>
          </w:tcPr>
          <w:p w14:paraId="0C9E977D" w14:textId="77777777" w:rsidR="00511916" w:rsidRDefault="008A0755" w:rsidP="001A2932">
            <w:proofErr w:type="spellStart"/>
            <w:r>
              <w:t>AlphaBetaAgent</w:t>
            </w:r>
            <w:proofErr w:type="spellEnd"/>
          </w:p>
        </w:tc>
        <w:tc>
          <w:tcPr>
            <w:tcW w:w="2158" w:type="dxa"/>
          </w:tcPr>
          <w:p w14:paraId="3B2655A6" w14:textId="77777777" w:rsidR="00511916" w:rsidRDefault="008A0755" w:rsidP="001A2932">
            <w:proofErr w:type="spellStart"/>
            <w:r>
              <w:t>ExpectimaxAgent</w:t>
            </w:r>
            <w:proofErr w:type="spellEnd"/>
          </w:p>
        </w:tc>
      </w:tr>
      <w:tr w:rsidR="00511916" w14:paraId="59FE56F4" w14:textId="77777777" w:rsidTr="00511916">
        <w:tc>
          <w:tcPr>
            <w:tcW w:w="2158" w:type="dxa"/>
          </w:tcPr>
          <w:p w14:paraId="3BFD17F0" w14:textId="77777777" w:rsidR="00511916" w:rsidRDefault="008A0755" w:rsidP="001A2932">
            <w:proofErr w:type="spellStart"/>
            <w:r>
              <w:t>testClassic</w:t>
            </w:r>
            <w:proofErr w:type="spellEnd"/>
            <w:r>
              <w:t xml:space="preserve"> d=2</w:t>
            </w:r>
          </w:p>
        </w:tc>
        <w:tc>
          <w:tcPr>
            <w:tcW w:w="2158" w:type="dxa"/>
          </w:tcPr>
          <w:p w14:paraId="778C34DD" w14:textId="77777777" w:rsidR="00511916" w:rsidRDefault="008A0755" w:rsidP="001A2932">
            <w:r>
              <w:t>560 - 564</w:t>
            </w:r>
          </w:p>
        </w:tc>
        <w:tc>
          <w:tcPr>
            <w:tcW w:w="2158" w:type="dxa"/>
          </w:tcPr>
          <w:p w14:paraId="58D50AF4" w14:textId="77777777" w:rsidR="00511916" w:rsidRDefault="008A0755" w:rsidP="001A2932">
            <w:r>
              <w:t>170 - 554</w:t>
            </w:r>
          </w:p>
        </w:tc>
        <w:tc>
          <w:tcPr>
            <w:tcW w:w="2158" w:type="dxa"/>
          </w:tcPr>
          <w:p w14:paraId="00121879" w14:textId="77777777" w:rsidR="00511916" w:rsidRDefault="008A0755" w:rsidP="001A2932">
            <w:r>
              <w:t>-86 - 538</w:t>
            </w:r>
          </w:p>
        </w:tc>
        <w:tc>
          <w:tcPr>
            <w:tcW w:w="2158" w:type="dxa"/>
          </w:tcPr>
          <w:p w14:paraId="514187AA" w14:textId="77777777" w:rsidR="00511916" w:rsidRDefault="008A0755" w:rsidP="001A2932">
            <w:r>
              <w:t>254 - 552</w:t>
            </w:r>
          </w:p>
        </w:tc>
      </w:tr>
      <w:tr w:rsidR="00511916" w14:paraId="22729668" w14:textId="77777777" w:rsidTr="00511916">
        <w:tc>
          <w:tcPr>
            <w:tcW w:w="2158" w:type="dxa"/>
          </w:tcPr>
          <w:p w14:paraId="0D5AC016" w14:textId="77777777" w:rsidR="00511916" w:rsidRDefault="008A0755" w:rsidP="001A2932">
            <w:proofErr w:type="spellStart"/>
            <w:r>
              <w:t>smallClassic</w:t>
            </w:r>
            <w:proofErr w:type="spellEnd"/>
            <w:r>
              <w:t xml:space="preserve"> d=2</w:t>
            </w:r>
          </w:p>
        </w:tc>
        <w:tc>
          <w:tcPr>
            <w:tcW w:w="2158" w:type="dxa"/>
          </w:tcPr>
          <w:p w14:paraId="6D87BF9E" w14:textId="77777777" w:rsidR="00511916" w:rsidRDefault="008A0755" w:rsidP="001A2932">
            <w:r>
              <w:t>-410 – 1563</w:t>
            </w:r>
          </w:p>
        </w:tc>
        <w:tc>
          <w:tcPr>
            <w:tcW w:w="2158" w:type="dxa"/>
          </w:tcPr>
          <w:p w14:paraId="0BCEF003" w14:textId="77777777" w:rsidR="00511916" w:rsidRDefault="008A0755" w:rsidP="001A2932">
            <w:r>
              <w:t>-311- 840</w:t>
            </w:r>
          </w:p>
        </w:tc>
        <w:tc>
          <w:tcPr>
            <w:tcW w:w="2158" w:type="dxa"/>
          </w:tcPr>
          <w:p w14:paraId="1CDA4DE0" w14:textId="77777777" w:rsidR="00511916" w:rsidRDefault="008A0755" w:rsidP="001A2932">
            <w:r>
              <w:t>-524 – 962</w:t>
            </w:r>
          </w:p>
        </w:tc>
        <w:tc>
          <w:tcPr>
            <w:tcW w:w="2158" w:type="dxa"/>
          </w:tcPr>
          <w:p w14:paraId="7DEA5959" w14:textId="77777777" w:rsidR="00511916" w:rsidRDefault="00241E95" w:rsidP="001A2932">
            <w:r>
              <w:t>-332 – 1607</w:t>
            </w:r>
          </w:p>
        </w:tc>
      </w:tr>
      <w:tr w:rsidR="00511916" w14:paraId="321CAFFA" w14:textId="77777777" w:rsidTr="00511916">
        <w:tc>
          <w:tcPr>
            <w:tcW w:w="2158" w:type="dxa"/>
          </w:tcPr>
          <w:p w14:paraId="2100DCFD" w14:textId="77777777" w:rsidR="00511916" w:rsidRDefault="008A0755" w:rsidP="001A2932">
            <w:proofErr w:type="spellStart"/>
            <w:r>
              <w:t>mediumClassic</w:t>
            </w:r>
            <w:proofErr w:type="spellEnd"/>
            <w:r>
              <w:t xml:space="preserve"> d=2</w:t>
            </w:r>
          </w:p>
        </w:tc>
        <w:tc>
          <w:tcPr>
            <w:tcW w:w="2158" w:type="dxa"/>
          </w:tcPr>
          <w:p w14:paraId="392A9B25" w14:textId="77777777" w:rsidR="00511916" w:rsidRDefault="008A0755" w:rsidP="001A2932">
            <w:r>
              <w:t>-347 – 429</w:t>
            </w:r>
          </w:p>
        </w:tc>
        <w:tc>
          <w:tcPr>
            <w:tcW w:w="2158" w:type="dxa"/>
          </w:tcPr>
          <w:p w14:paraId="328EADFD" w14:textId="77777777" w:rsidR="00511916" w:rsidRDefault="008A0755" w:rsidP="001A2932">
            <w:r>
              <w:t xml:space="preserve">-2027 – 52 </w:t>
            </w:r>
          </w:p>
        </w:tc>
        <w:tc>
          <w:tcPr>
            <w:tcW w:w="2158" w:type="dxa"/>
          </w:tcPr>
          <w:p w14:paraId="26B58AB1" w14:textId="77777777" w:rsidR="00511916" w:rsidRDefault="008A0755" w:rsidP="001A2932">
            <w:r>
              <w:t>1452 – 312</w:t>
            </w:r>
          </w:p>
        </w:tc>
        <w:tc>
          <w:tcPr>
            <w:tcW w:w="2158" w:type="dxa"/>
          </w:tcPr>
          <w:p w14:paraId="1D968298" w14:textId="77777777" w:rsidR="00511916" w:rsidRDefault="008A0755" w:rsidP="001A2932">
            <w:r>
              <w:t>-1119 – 2094</w:t>
            </w:r>
          </w:p>
        </w:tc>
      </w:tr>
      <w:tr w:rsidR="00511916" w14:paraId="51D003E6" w14:textId="77777777" w:rsidTr="00511916">
        <w:tc>
          <w:tcPr>
            <w:tcW w:w="2158" w:type="dxa"/>
          </w:tcPr>
          <w:p w14:paraId="1197CA7D" w14:textId="77777777" w:rsidR="00511916" w:rsidRDefault="008A0755" w:rsidP="001A2932">
            <w:proofErr w:type="spellStart"/>
            <w:r>
              <w:t>trappedClassic</w:t>
            </w:r>
            <w:proofErr w:type="spellEnd"/>
            <w:r>
              <w:t xml:space="preserve"> d=2</w:t>
            </w:r>
          </w:p>
        </w:tc>
        <w:tc>
          <w:tcPr>
            <w:tcW w:w="2158" w:type="dxa"/>
          </w:tcPr>
          <w:p w14:paraId="073FC786" w14:textId="77777777" w:rsidR="00511916" w:rsidRDefault="008A0755" w:rsidP="001A2932">
            <w:r>
              <w:t>-502 – 532</w:t>
            </w:r>
          </w:p>
        </w:tc>
        <w:tc>
          <w:tcPr>
            <w:tcW w:w="2158" w:type="dxa"/>
          </w:tcPr>
          <w:p w14:paraId="34D6164E" w14:textId="77777777" w:rsidR="00511916" w:rsidRDefault="008A0755" w:rsidP="001A2932">
            <w:r>
              <w:t>-502 – 532</w:t>
            </w:r>
          </w:p>
        </w:tc>
        <w:tc>
          <w:tcPr>
            <w:tcW w:w="2158" w:type="dxa"/>
          </w:tcPr>
          <w:p w14:paraId="142271C6" w14:textId="77777777" w:rsidR="00511916" w:rsidRDefault="008A0755" w:rsidP="001A2932">
            <w:r>
              <w:t>-502 – 532</w:t>
            </w:r>
          </w:p>
        </w:tc>
        <w:tc>
          <w:tcPr>
            <w:tcW w:w="2158" w:type="dxa"/>
          </w:tcPr>
          <w:p w14:paraId="08737EB1" w14:textId="77777777" w:rsidR="00511916" w:rsidRDefault="008A0755" w:rsidP="001A2932">
            <w:r>
              <w:t xml:space="preserve">-502 – 532 </w:t>
            </w:r>
          </w:p>
        </w:tc>
      </w:tr>
      <w:tr w:rsidR="008A0755" w14:paraId="10CCFB2D" w14:textId="77777777" w:rsidTr="00511916">
        <w:tc>
          <w:tcPr>
            <w:tcW w:w="2158" w:type="dxa"/>
          </w:tcPr>
          <w:p w14:paraId="34325FDA" w14:textId="77777777" w:rsidR="008A0755" w:rsidRDefault="008A0755" w:rsidP="001A2932">
            <w:proofErr w:type="spellStart"/>
            <w:r>
              <w:t>minimaxClassic</w:t>
            </w:r>
            <w:proofErr w:type="spellEnd"/>
            <w:r>
              <w:t xml:space="preserve"> d=2</w:t>
            </w:r>
          </w:p>
        </w:tc>
        <w:tc>
          <w:tcPr>
            <w:tcW w:w="2158" w:type="dxa"/>
          </w:tcPr>
          <w:p w14:paraId="0B940B1C" w14:textId="77777777" w:rsidR="008A0755" w:rsidRDefault="00241E95" w:rsidP="001A2932">
            <w:r>
              <w:t>-493 – 516</w:t>
            </w:r>
          </w:p>
        </w:tc>
        <w:tc>
          <w:tcPr>
            <w:tcW w:w="2158" w:type="dxa"/>
          </w:tcPr>
          <w:p w14:paraId="497AEDA4" w14:textId="77777777" w:rsidR="008A0755" w:rsidRDefault="00241E95" w:rsidP="001A2932">
            <w:r>
              <w:t>-499 – 516</w:t>
            </w:r>
          </w:p>
        </w:tc>
        <w:tc>
          <w:tcPr>
            <w:tcW w:w="2158" w:type="dxa"/>
          </w:tcPr>
          <w:p w14:paraId="0BFB7676" w14:textId="77777777" w:rsidR="008A0755" w:rsidRDefault="00241E95" w:rsidP="001A2932">
            <w:r>
              <w:t>-500 – 516</w:t>
            </w:r>
          </w:p>
        </w:tc>
        <w:tc>
          <w:tcPr>
            <w:tcW w:w="2158" w:type="dxa"/>
          </w:tcPr>
          <w:p w14:paraId="48FC4417" w14:textId="77777777" w:rsidR="008A0755" w:rsidRDefault="00241E95" w:rsidP="001A2932">
            <w:r>
              <w:t>-498 – 516</w:t>
            </w:r>
          </w:p>
        </w:tc>
      </w:tr>
      <w:tr w:rsidR="008A0755" w14:paraId="1B8C62C8" w14:textId="77777777" w:rsidTr="00511916">
        <w:tc>
          <w:tcPr>
            <w:tcW w:w="2158" w:type="dxa"/>
          </w:tcPr>
          <w:p w14:paraId="22CCB881" w14:textId="77777777" w:rsidR="008A0755" w:rsidRDefault="008A0755" w:rsidP="001A2932">
            <w:proofErr w:type="spellStart"/>
            <w:r>
              <w:t>minimaxClassic</w:t>
            </w:r>
            <w:proofErr w:type="spellEnd"/>
            <w:r>
              <w:t xml:space="preserve"> d=3</w:t>
            </w:r>
          </w:p>
        </w:tc>
        <w:tc>
          <w:tcPr>
            <w:tcW w:w="2158" w:type="dxa"/>
          </w:tcPr>
          <w:p w14:paraId="22CEE776" w14:textId="77777777" w:rsidR="008A0755" w:rsidRDefault="00241E95" w:rsidP="001A2932">
            <w:r>
              <w:t xml:space="preserve">-493 – 516 </w:t>
            </w:r>
          </w:p>
        </w:tc>
        <w:tc>
          <w:tcPr>
            <w:tcW w:w="2158" w:type="dxa"/>
          </w:tcPr>
          <w:p w14:paraId="76924EFD" w14:textId="77777777" w:rsidR="008A0755" w:rsidRDefault="00241E95" w:rsidP="001A2932">
            <w:r>
              <w:t>-500 – 514</w:t>
            </w:r>
          </w:p>
        </w:tc>
        <w:tc>
          <w:tcPr>
            <w:tcW w:w="2158" w:type="dxa"/>
          </w:tcPr>
          <w:p w14:paraId="65ED37CB" w14:textId="77777777" w:rsidR="008A0755" w:rsidRDefault="00241E95" w:rsidP="001A2932">
            <w:r>
              <w:t xml:space="preserve">-496 – 513 </w:t>
            </w:r>
          </w:p>
        </w:tc>
        <w:tc>
          <w:tcPr>
            <w:tcW w:w="2158" w:type="dxa"/>
          </w:tcPr>
          <w:p w14:paraId="58825890" w14:textId="77777777" w:rsidR="008A0755" w:rsidRDefault="00241E95" w:rsidP="001A2932">
            <w:r>
              <w:t>-510 – 513</w:t>
            </w:r>
          </w:p>
        </w:tc>
      </w:tr>
      <w:tr w:rsidR="008A0755" w14:paraId="7325F6B7" w14:textId="77777777" w:rsidTr="00511916">
        <w:tc>
          <w:tcPr>
            <w:tcW w:w="2158" w:type="dxa"/>
          </w:tcPr>
          <w:p w14:paraId="73B65DA8" w14:textId="77777777" w:rsidR="008A0755" w:rsidRDefault="008A0755" w:rsidP="001A2932">
            <w:proofErr w:type="spellStart"/>
            <w:r>
              <w:t>minimaxClassic</w:t>
            </w:r>
            <w:proofErr w:type="spellEnd"/>
            <w:r>
              <w:t xml:space="preserve"> d=4</w:t>
            </w:r>
          </w:p>
        </w:tc>
        <w:tc>
          <w:tcPr>
            <w:tcW w:w="2158" w:type="dxa"/>
          </w:tcPr>
          <w:p w14:paraId="3633EF6A" w14:textId="77777777" w:rsidR="008A0755" w:rsidRDefault="00241E95" w:rsidP="001A2932">
            <w:r>
              <w:t xml:space="preserve">-493 – 516 </w:t>
            </w:r>
          </w:p>
        </w:tc>
        <w:tc>
          <w:tcPr>
            <w:tcW w:w="2158" w:type="dxa"/>
          </w:tcPr>
          <w:p w14:paraId="0174993E" w14:textId="77777777" w:rsidR="008A0755" w:rsidRDefault="00241E95" w:rsidP="001A2932">
            <w:r>
              <w:t>-496 – 516</w:t>
            </w:r>
          </w:p>
        </w:tc>
        <w:tc>
          <w:tcPr>
            <w:tcW w:w="2158" w:type="dxa"/>
          </w:tcPr>
          <w:p w14:paraId="712789EE" w14:textId="77777777" w:rsidR="008A0755" w:rsidRDefault="00241E95" w:rsidP="001A2932">
            <w:r>
              <w:t xml:space="preserve">-492 – 516 </w:t>
            </w:r>
          </w:p>
        </w:tc>
        <w:tc>
          <w:tcPr>
            <w:tcW w:w="2158" w:type="dxa"/>
          </w:tcPr>
          <w:p w14:paraId="14E36853" w14:textId="77777777" w:rsidR="008A0755" w:rsidRDefault="00241E95" w:rsidP="001A2932">
            <w:r>
              <w:t xml:space="preserve">-493 – 516 </w:t>
            </w:r>
          </w:p>
        </w:tc>
      </w:tr>
    </w:tbl>
    <w:p w14:paraId="1276BE06" w14:textId="77777777" w:rsidR="00F622EF" w:rsidRDefault="00F622EF" w:rsidP="001A2932">
      <w:pPr>
        <w:spacing w:after="0"/>
      </w:pPr>
    </w:p>
    <w:p w14:paraId="7064A340" w14:textId="77777777" w:rsidR="00511916" w:rsidRDefault="00F622EF" w:rsidP="001A2932">
      <w:pPr>
        <w:spacing w:after="0"/>
      </w:pPr>
      <w:r>
        <w:t xml:space="preserve">We sampled across multiple layouts and created a chart listing the range of values that resulted from each of the Agents. What we can see is that the range of values for every agent ranged a significant amount, and this range increases for more complex maps. i.e. </w:t>
      </w:r>
      <w:proofErr w:type="spellStart"/>
      <w:r>
        <w:t>MediumClassic</w:t>
      </w:r>
      <w:proofErr w:type="spellEnd"/>
      <w:r>
        <w:t xml:space="preserve"> is the most complex map sampled and its range is far larger than other maps. We can see even with increasing depth, the range of values for the same map will remain the same. The range of values varies for any type of agent.</w:t>
      </w:r>
    </w:p>
    <w:p w14:paraId="2296F1D2" w14:textId="13C7C548" w:rsidR="006B3590" w:rsidRDefault="006B3590" w:rsidP="006B3590">
      <w:r>
        <w:br w:type="page"/>
      </w:r>
    </w:p>
    <w:p w14:paraId="5FD7BB7E" w14:textId="77777777" w:rsidR="00F622EF" w:rsidRDefault="00F622EF" w:rsidP="00F622EF">
      <w:pPr>
        <w:pStyle w:val="Heading2"/>
      </w:pPr>
      <w:r>
        <w:lastRenderedPageBreak/>
        <w:t>AVERAGE SCORE</w:t>
      </w:r>
    </w:p>
    <w:p w14:paraId="7240CAAE" w14:textId="77777777" w:rsidR="00F622EF" w:rsidRDefault="00F622EF" w:rsidP="001A2932">
      <w:pPr>
        <w:spacing w:after="0"/>
      </w:pPr>
    </w:p>
    <w:p w14:paraId="3AAC635B" w14:textId="77777777" w:rsidR="008A0755" w:rsidRDefault="00F622EF" w:rsidP="001A2932">
      <w:pPr>
        <w:spacing w:after="0"/>
      </w:pPr>
      <w:r>
        <w:rPr>
          <w:noProof/>
          <w:lang w:eastAsia="en-US"/>
        </w:rPr>
        <w:drawing>
          <wp:inline distT="0" distB="0" distL="0" distR="0" wp14:anchorId="18FC36E3" wp14:editId="1E4E8161">
            <wp:extent cx="6068531" cy="4545801"/>
            <wp:effectExtent l="0" t="0" r="2540" b="12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26C7480" w14:textId="77777777" w:rsidR="00F622EF" w:rsidRDefault="00F622EF" w:rsidP="001A2932">
      <w:pPr>
        <w:spacing w:after="0"/>
      </w:pPr>
    </w:p>
    <w:p w14:paraId="15BE0F32" w14:textId="77777777" w:rsidR="00F622EF" w:rsidRDefault="00F622EF" w:rsidP="001A2932">
      <w:pPr>
        <w:spacing w:after="0"/>
      </w:pPr>
      <w:r>
        <w:t xml:space="preserve">We sampled the average score of multiple layouts and depths to compare differences and similarities. </w:t>
      </w:r>
      <w:r w:rsidR="00D44D0E">
        <w:t xml:space="preserve">We can see from the results that the performance of all agents suffer increasingly as the complexity of the layout increases (seen from </w:t>
      </w:r>
      <w:proofErr w:type="spellStart"/>
      <w:r w:rsidR="00D44D0E">
        <w:t>testClassic</w:t>
      </w:r>
      <w:proofErr w:type="spellEnd"/>
      <w:r w:rsidR="00D44D0E">
        <w:t xml:space="preserve">, </w:t>
      </w:r>
      <w:proofErr w:type="spellStart"/>
      <w:r w:rsidR="00D44D0E">
        <w:t>smallClassic</w:t>
      </w:r>
      <w:proofErr w:type="spellEnd"/>
      <w:r w:rsidR="00D44D0E">
        <w:t xml:space="preserve">, and </w:t>
      </w:r>
      <w:proofErr w:type="spellStart"/>
      <w:r w:rsidR="00D44D0E">
        <w:t>mediumClassic</w:t>
      </w:r>
      <w:proofErr w:type="spellEnd"/>
      <w:r w:rsidR="00D44D0E">
        <w:t xml:space="preserve">).  </w:t>
      </w:r>
      <w:proofErr w:type="spellStart"/>
      <w:r w:rsidR="00D44D0E">
        <w:t>ReflexAgent</w:t>
      </w:r>
      <w:proofErr w:type="spellEnd"/>
      <w:r w:rsidR="00D44D0E">
        <w:t xml:space="preserve"> fares the best with increasing complexity. </w:t>
      </w:r>
    </w:p>
    <w:p w14:paraId="3759A997" w14:textId="77777777" w:rsidR="00D44D0E" w:rsidRDefault="00D44D0E" w:rsidP="001A2932">
      <w:pPr>
        <w:spacing w:after="0"/>
      </w:pPr>
      <w:r>
        <w:t xml:space="preserve">We see that in the case that the </w:t>
      </w:r>
      <w:proofErr w:type="spellStart"/>
      <w:r>
        <w:t>pacman</w:t>
      </w:r>
      <w:proofErr w:type="spellEnd"/>
      <w:r>
        <w:t xml:space="preserve"> is trapped, agents other than </w:t>
      </w:r>
      <w:proofErr w:type="spellStart"/>
      <w:r>
        <w:t>ReflexAgent</w:t>
      </w:r>
      <w:proofErr w:type="spellEnd"/>
      <w:r>
        <w:t xml:space="preserve"> perform much better. </w:t>
      </w:r>
    </w:p>
    <w:p w14:paraId="6CE277B4" w14:textId="4A3B3C0E" w:rsidR="00C04F24" w:rsidRDefault="00D44D0E" w:rsidP="001A2932">
      <w:pPr>
        <w:spacing w:after="0"/>
      </w:pPr>
      <w:r>
        <w:t>The other observation that we can conclude is that the higher the depth, the more accurate the result as can be seen in the last 3 tests performed.</w:t>
      </w:r>
    </w:p>
    <w:p w14:paraId="5D7BAF1D" w14:textId="77777777" w:rsidR="007037BD" w:rsidRDefault="007037BD" w:rsidP="001A2932">
      <w:pPr>
        <w:spacing w:after="0"/>
      </w:pPr>
    </w:p>
    <w:p w14:paraId="6CF9D70E" w14:textId="77777777" w:rsidR="007037BD" w:rsidRDefault="007037BD" w:rsidP="001A2932">
      <w:pPr>
        <w:spacing w:after="0"/>
      </w:pPr>
    </w:p>
    <w:p w14:paraId="47BC2707" w14:textId="77777777" w:rsidR="007037BD" w:rsidRDefault="007037BD" w:rsidP="001A2932">
      <w:pPr>
        <w:spacing w:after="0"/>
      </w:pPr>
    </w:p>
    <w:p w14:paraId="18320399" w14:textId="77777777" w:rsidR="007037BD" w:rsidRDefault="007037BD" w:rsidP="001A2932">
      <w:pPr>
        <w:spacing w:after="0"/>
      </w:pPr>
    </w:p>
    <w:p w14:paraId="51C0C612" w14:textId="77777777" w:rsidR="007037BD" w:rsidRDefault="007037BD" w:rsidP="001A2932">
      <w:pPr>
        <w:spacing w:after="0"/>
      </w:pPr>
    </w:p>
    <w:p w14:paraId="6B7B70EF" w14:textId="77777777" w:rsidR="007037BD" w:rsidRDefault="007037BD" w:rsidP="001A2932">
      <w:pPr>
        <w:spacing w:after="0"/>
      </w:pPr>
    </w:p>
    <w:p w14:paraId="79A87D34" w14:textId="77777777" w:rsidR="007037BD" w:rsidRDefault="007037BD" w:rsidP="001A2932">
      <w:pPr>
        <w:spacing w:after="0"/>
      </w:pPr>
    </w:p>
    <w:p w14:paraId="4FD821CF" w14:textId="77777777" w:rsidR="007037BD" w:rsidRDefault="007037BD" w:rsidP="001A2932">
      <w:pPr>
        <w:spacing w:after="0"/>
      </w:pPr>
    </w:p>
    <w:p w14:paraId="3195EE06" w14:textId="77777777" w:rsidR="007037BD" w:rsidRDefault="007037BD" w:rsidP="001A2932">
      <w:pPr>
        <w:spacing w:after="0"/>
      </w:pPr>
    </w:p>
    <w:p w14:paraId="5FD91E44" w14:textId="77777777" w:rsidR="007037BD" w:rsidRDefault="007037BD" w:rsidP="001A2932">
      <w:pPr>
        <w:spacing w:after="0"/>
      </w:pPr>
    </w:p>
    <w:p w14:paraId="276AF87D" w14:textId="77777777" w:rsidR="007037BD" w:rsidRDefault="007037BD" w:rsidP="001A2932">
      <w:pPr>
        <w:spacing w:after="0"/>
      </w:pPr>
    </w:p>
    <w:p w14:paraId="4DCB8875" w14:textId="77777777" w:rsidR="007037BD" w:rsidRDefault="007037BD" w:rsidP="001A2932">
      <w:pPr>
        <w:spacing w:after="0"/>
      </w:pPr>
    </w:p>
    <w:p w14:paraId="143EE16D" w14:textId="77777777" w:rsidR="007037BD" w:rsidRDefault="007037BD" w:rsidP="001A2932">
      <w:pPr>
        <w:spacing w:after="0"/>
      </w:pPr>
    </w:p>
    <w:p w14:paraId="6DFD2C6D" w14:textId="56CE7A6B" w:rsidR="007037BD" w:rsidRDefault="007037BD" w:rsidP="007037BD">
      <w:pPr>
        <w:pStyle w:val="Heading2"/>
      </w:pPr>
      <w:r>
        <w:lastRenderedPageBreak/>
        <w:t>AVERAGE TIME</w:t>
      </w:r>
    </w:p>
    <w:p w14:paraId="7AC5CF1F" w14:textId="77777777" w:rsidR="007037BD" w:rsidRDefault="007037BD" w:rsidP="001A2932">
      <w:pPr>
        <w:spacing w:after="0"/>
      </w:pPr>
    </w:p>
    <w:p w14:paraId="47171712" w14:textId="2337827D" w:rsidR="00C04F24" w:rsidRDefault="00C04F24" w:rsidP="001A2932">
      <w:pPr>
        <w:spacing w:after="0"/>
      </w:pPr>
      <w:r>
        <w:rPr>
          <w:noProof/>
          <w:lang w:eastAsia="en-US"/>
        </w:rPr>
        <w:drawing>
          <wp:inline distT="0" distB="0" distL="0" distR="0" wp14:anchorId="2395C5A9" wp14:editId="68745BB2">
            <wp:extent cx="6616700" cy="4533900"/>
            <wp:effectExtent l="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B5ABBCF" w14:textId="77777777" w:rsidR="007037BD" w:rsidRDefault="007037BD" w:rsidP="001A2932">
      <w:pPr>
        <w:spacing w:after="0"/>
      </w:pPr>
    </w:p>
    <w:p w14:paraId="72E3CA4A" w14:textId="653718F6" w:rsidR="00584B2F" w:rsidRDefault="00EE7F0A" w:rsidP="001A2932">
      <w:pPr>
        <w:spacing w:after="0"/>
      </w:pPr>
      <w:proofErr w:type="spellStart"/>
      <w:r>
        <w:t>RelfexAgent</w:t>
      </w:r>
      <w:proofErr w:type="spellEnd"/>
      <w:r>
        <w:t xml:space="preserve"> takes the shortest amount of time as it is just a linear function and it doesn’t look ahead unlike the other agents. </w:t>
      </w:r>
      <w:proofErr w:type="spellStart"/>
      <w:r w:rsidR="00D2785C">
        <w:t>AlphaBeta</w:t>
      </w:r>
      <w:proofErr w:type="spellEnd"/>
      <w:r w:rsidR="00D2785C">
        <w:t xml:space="preserve"> is the second fastest and this makes sense because it is pruning branches, as it should be doing. </w:t>
      </w:r>
      <w:proofErr w:type="spellStart"/>
      <w:r w:rsidR="00D2785C">
        <w:t>Minimax</w:t>
      </w:r>
      <w:proofErr w:type="spellEnd"/>
      <w:r w:rsidR="00D2785C">
        <w:t xml:space="preserve"> takes bronze and runs slightly longer than </w:t>
      </w:r>
      <w:proofErr w:type="spellStart"/>
      <w:r w:rsidR="00D2785C">
        <w:t>AlphaBeta</w:t>
      </w:r>
      <w:proofErr w:type="spellEnd"/>
      <w:r w:rsidR="00D2785C">
        <w:t xml:space="preserve"> because it is running through branches that were not taken in</w:t>
      </w:r>
      <w:r w:rsidR="00E86A43">
        <w:t xml:space="preserve"> </w:t>
      </w:r>
      <w:proofErr w:type="spellStart"/>
      <w:r w:rsidR="00E86A43">
        <w:t>AlphaBeta</w:t>
      </w:r>
      <w:proofErr w:type="spellEnd"/>
      <w:r w:rsidR="00E86A43">
        <w:t xml:space="preserve">. </w:t>
      </w:r>
      <w:proofErr w:type="spellStart"/>
      <w:r w:rsidR="00E86A43">
        <w:t>Expectimax</w:t>
      </w:r>
      <w:proofErr w:type="spellEnd"/>
      <w:r w:rsidR="00E86A43">
        <w:t xml:space="preserve"> takes almost the same time for most tests but it spikes up during </w:t>
      </w:r>
      <w:proofErr w:type="spellStart"/>
      <w:r w:rsidR="00E86A43">
        <w:t>mediumClassic</w:t>
      </w:r>
      <w:proofErr w:type="spellEnd"/>
      <w:r w:rsidR="00E86A43">
        <w:t>, presumably because it couldn’t find a solution</w:t>
      </w:r>
      <w:r w:rsidR="00D2785C">
        <w:t xml:space="preserve">. All tests were conducted on depth 2, except for </w:t>
      </w:r>
      <w:proofErr w:type="spellStart"/>
      <w:r w:rsidR="00D2785C">
        <w:t>minimaxClassic</w:t>
      </w:r>
      <w:proofErr w:type="spellEnd"/>
      <w:r w:rsidR="00D2785C">
        <w:t xml:space="preserve"> layout which also takes into account depth 3 and 4. </w:t>
      </w:r>
      <w:r w:rsidR="00E86A43">
        <w:t>Another thing that is apparent in this graph is that t</w:t>
      </w:r>
      <w:r>
        <w:t xml:space="preserve">he runtime takes longer as the depth increases. </w:t>
      </w:r>
    </w:p>
    <w:p w14:paraId="0DC57F0F" w14:textId="77777777" w:rsidR="00584B2F" w:rsidRDefault="00584B2F">
      <w:r>
        <w:br w:type="page"/>
      </w:r>
    </w:p>
    <w:p w14:paraId="002D4EDD" w14:textId="3F3E24F5" w:rsidR="007037BD" w:rsidRDefault="00584B2F" w:rsidP="00584B2F">
      <w:pPr>
        <w:pStyle w:val="Heading2"/>
      </w:pPr>
      <w:r>
        <w:lastRenderedPageBreak/>
        <w:t>Win Rate</w:t>
      </w:r>
    </w:p>
    <w:p w14:paraId="198C4DAC" w14:textId="678E9F17" w:rsidR="00FA15DC" w:rsidRDefault="00FA15DC" w:rsidP="00584B2F">
      <w:r>
        <w:rPr>
          <w:noProof/>
          <w:lang w:eastAsia="en-US"/>
        </w:rPr>
        <w:drawing>
          <wp:inline distT="0" distB="0" distL="0" distR="0" wp14:anchorId="657A2EAA" wp14:editId="0088690F">
            <wp:extent cx="6858000" cy="4225925"/>
            <wp:effectExtent l="0" t="0" r="0" b="317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39B47" w14:textId="77777777" w:rsidR="00DD4F96" w:rsidRDefault="00584B2F" w:rsidP="00DD4F96">
      <w:r>
        <w:t xml:space="preserve">The win-rate for </w:t>
      </w:r>
      <w:proofErr w:type="spellStart"/>
      <w:r>
        <w:t>testClassic</w:t>
      </w:r>
      <w:proofErr w:type="spellEnd"/>
      <w:r>
        <w:t xml:space="preserve"> for all agents is 100% due to the nature of the layout (extremely small and designed to have a 100% win-rate to test the agents). From other tests, we can see that the AI algorithms do poorly against larger maps such as </w:t>
      </w:r>
      <w:proofErr w:type="spellStart"/>
      <w:r>
        <w:t>mediumClassic</w:t>
      </w:r>
      <w:proofErr w:type="spellEnd"/>
      <w:r>
        <w:t xml:space="preserve">. In smaller, more confined maps such as </w:t>
      </w:r>
      <w:proofErr w:type="spellStart"/>
      <w:r>
        <w:t>minimaxClassic</w:t>
      </w:r>
      <w:proofErr w:type="spellEnd"/>
      <w:r>
        <w:t xml:space="preserve">, the agents are able to win more frequently. We see, particularly from </w:t>
      </w:r>
      <w:proofErr w:type="spellStart"/>
      <w:r>
        <w:t>minimaxClassic</w:t>
      </w:r>
      <w:proofErr w:type="spellEnd"/>
      <w:r>
        <w:t xml:space="preserve">, that increasing the depth of the search increases the win-rate of the agents as this improves the accuracy of the values returned by </w:t>
      </w:r>
      <w:proofErr w:type="spellStart"/>
      <w:r>
        <w:t>mi</w:t>
      </w:r>
      <w:bookmarkStart w:id="0" w:name="_GoBack"/>
      <w:bookmarkEnd w:id="0"/>
      <w:r>
        <w:t>nimax</w:t>
      </w:r>
      <w:proofErr w:type="spellEnd"/>
      <w:r>
        <w:t xml:space="preserve"> and </w:t>
      </w:r>
      <w:proofErr w:type="spellStart"/>
      <w:r>
        <w:t>expectimax</w:t>
      </w:r>
      <w:proofErr w:type="spellEnd"/>
      <w:r>
        <w:t>.</w:t>
      </w:r>
      <w:r w:rsidR="00976887">
        <w:t xml:space="preserve"> As a note, </w:t>
      </w:r>
      <w:proofErr w:type="spellStart"/>
      <w:r w:rsidR="00976887">
        <w:t>testClassic</w:t>
      </w:r>
      <w:proofErr w:type="spellEnd"/>
      <w:r w:rsidR="00976887">
        <w:t xml:space="preserve"> – </w:t>
      </w:r>
      <w:proofErr w:type="spellStart"/>
      <w:r w:rsidR="00976887">
        <w:t>smallClassic</w:t>
      </w:r>
      <w:proofErr w:type="spellEnd"/>
      <w:r w:rsidR="00976887">
        <w:t xml:space="preserve"> tests were conducted on the default depth.</w:t>
      </w:r>
      <w:r w:rsidR="00DD4F96">
        <w:t xml:space="preserve"> </w:t>
      </w:r>
    </w:p>
    <w:p w14:paraId="007888C5" w14:textId="1008AA21" w:rsidR="00DD4F96" w:rsidRPr="00BD6199" w:rsidRDefault="00DD4F96" w:rsidP="00DD4F96">
      <w:r>
        <w:t xml:space="preserve">To computer the win rate we ran 20 test cases per layout/depth. As visualized by the graph above, </w:t>
      </w:r>
      <w:proofErr w:type="spellStart"/>
      <w:r>
        <w:t>ReflexAgent</w:t>
      </w:r>
      <w:proofErr w:type="spellEnd"/>
      <w:r>
        <w:t xml:space="preserve">, which is our linear evaluation function, was good enough to have the </w:t>
      </w:r>
      <w:proofErr w:type="spellStart"/>
      <w:r>
        <w:t>pacman</w:t>
      </w:r>
      <w:proofErr w:type="spellEnd"/>
      <w:r>
        <w:t xml:space="preserve"> win in simple layouts, even in </w:t>
      </w:r>
      <w:proofErr w:type="spellStart"/>
      <w:r>
        <w:t>mediumClassic</w:t>
      </w:r>
      <w:proofErr w:type="spellEnd"/>
      <w:r>
        <w:t xml:space="preserve"> where none of the other algorithms were able to make the </w:t>
      </w:r>
      <w:proofErr w:type="spellStart"/>
      <w:r>
        <w:t>pacman</w:t>
      </w:r>
      <w:proofErr w:type="spellEnd"/>
      <w:r>
        <w:t xml:space="preserve"> win. As we increased the complexity of the layouts, the depth became more and more important as it was necessary to look ahead what moves the </w:t>
      </w:r>
      <w:proofErr w:type="spellStart"/>
      <w:r>
        <w:t>pacman</w:t>
      </w:r>
      <w:proofErr w:type="spellEnd"/>
      <w:r>
        <w:t xml:space="preserve"> could make. The caveat of </w:t>
      </w:r>
      <w:proofErr w:type="spellStart"/>
      <w:r>
        <w:t>Minimax</w:t>
      </w:r>
      <w:proofErr w:type="spellEnd"/>
      <w:r>
        <w:t xml:space="preserve">, </w:t>
      </w:r>
      <w:proofErr w:type="spellStart"/>
      <w:r>
        <w:t>AlphaBeta</w:t>
      </w:r>
      <w:proofErr w:type="spellEnd"/>
      <w:r>
        <w:t xml:space="preserve">, and </w:t>
      </w:r>
      <w:proofErr w:type="spellStart"/>
      <w:r>
        <w:t>Expectimax</w:t>
      </w:r>
      <w:proofErr w:type="spellEnd"/>
      <w:r>
        <w:t xml:space="preserve"> algorithms is that with increasing depth the time complexity also increases. We saw a tremendous increase in win rate for </w:t>
      </w:r>
      <w:proofErr w:type="spellStart"/>
      <w:r>
        <w:t>Expectimax</w:t>
      </w:r>
      <w:proofErr w:type="spellEnd"/>
      <w:r>
        <w:t xml:space="preserve"> in the </w:t>
      </w:r>
      <w:proofErr w:type="spellStart"/>
      <w:r>
        <w:t>minmaxClassic</w:t>
      </w:r>
      <w:proofErr w:type="spellEnd"/>
      <w:r>
        <w:t xml:space="preserve"> layout due to the fact that that algorithms plays by the rules of how the ghosts attack </w:t>
      </w:r>
      <w:proofErr w:type="spellStart"/>
      <w:r>
        <w:t>pacman</w:t>
      </w:r>
      <w:proofErr w:type="spellEnd"/>
      <w:r>
        <w:t xml:space="preserve">. Since we know that the ghosts are not always going to make the most optimal move, </w:t>
      </w:r>
      <w:proofErr w:type="spellStart"/>
      <w:r>
        <w:t>Expectimax</w:t>
      </w:r>
      <w:proofErr w:type="spellEnd"/>
      <w:r>
        <w:t xml:space="preserve"> takes this fact into account and uses probabilities to choose a path that perhaps is not the most optimal. </w:t>
      </w:r>
    </w:p>
    <w:p w14:paraId="5B70EFDE" w14:textId="009C1FB1" w:rsidR="00584B2F" w:rsidRDefault="00584B2F" w:rsidP="00584B2F"/>
    <w:p w14:paraId="75B9AAB8" w14:textId="77777777" w:rsidR="0089224E" w:rsidRDefault="0089224E" w:rsidP="001A2932">
      <w:pPr>
        <w:pStyle w:val="Heading1"/>
        <w:numPr>
          <w:ilvl w:val="0"/>
          <w:numId w:val="1"/>
        </w:numPr>
        <w:spacing w:after="0"/>
      </w:pPr>
      <w:r>
        <w:t>Contribution And Conclusion</w:t>
      </w:r>
    </w:p>
    <w:p w14:paraId="4C870463" w14:textId="4F4B34CC" w:rsidR="00976887" w:rsidRDefault="00DD4F96" w:rsidP="001A2932">
      <w:pPr>
        <w:spacing w:after="0"/>
      </w:pPr>
      <w:r w:rsidRPr="00DD4F96">
        <w:rPr>
          <w:b/>
        </w:rPr>
        <w:t>Jessica</w:t>
      </w:r>
      <w:r>
        <w:t xml:space="preserve">: </w:t>
      </w:r>
      <w:r w:rsidR="004C0E0F">
        <w:t>There are two contributors to this assignment: Jessica Ng and Gurkirat Singh. Responsibilities were s</w:t>
      </w:r>
      <w:r w:rsidR="00976887">
        <w:t>plit evenly across team members through paired programming. The write-up and testing were done via similar methods.</w:t>
      </w:r>
    </w:p>
    <w:p w14:paraId="18365845" w14:textId="5004C9A2" w:rsidR="00976887" w:rsidRDefault="00976887" w:rsidP="001A2932">
      <w:pPr>
        <w:spacing w:after="0"/>
      </w:pPr>
      <w:r>
        <w:lastRenderedPageBreak/>
        <w:t xml:space="preserve">Some interesting things we learned about were </w:t>
      </w:r>
      <w:proofErr w:type="spellStart"/>
      <w:r>
        <w:t>AlphaBetaAgent’s</w:t>
      </w:r>
      <w:proofErr w:type="spellEnd"/>
      <w:r>
        <w:t xml:space="preserve"> tendency to lose in contrast to </w:t>
      </w:r>
      <w:proofErr w:type="spellStart"/>
      <w:r>
        <w:t>ExpectimaxAgent’s</w:t>
      </w:r>
      <w:proofErr w:type="spellEnd"/>
      <w:r>
        <w:t xml:space="preserve"> winning capability in a trapped map because the ‘optimal move’ based on the opponents’ ‘optimal move’ may not result in the best choice of moves. </w:t>
      </w:r>
      <w:proofErr w:type="spellStart"/>
      <w:r>
        <w:t>ExpectimaxAgent’s</w:t>
      </w:r>
      <w:proofErr w:type="spellEnd"/>
      <w:r>
        <w:t xml:space="preserve"> moves were more ‘risky’ but yielded better results in general.</w:t>
      </w:r>
    </w:p>
    <w:p w14:paraId="53746A55" w14:textId="77777777" w:rsidR="00DD4F96" w:rsidRDefault="00976887" w:rsidP="001A2932">
      <w:pPr>
        <w:spacing w:after="0"/>
      </w:pPr>
      <w:r>
        <w:t>Additionally, trying to create an evaluation function was a good learning experience as it was rather difficult and time-consuming to create a function that was logical and produced good scores.</w:t>
      </w:r>
    </w:p>
    <w:p w14:paraId="77E501CA" w14:textId="342023A9" w:rsidR="00976887" w:rsidRDefault="00976887" w:rsidP="001A2932">
      <w:pPr>
        <w:spacing w:after="0"/>
      </w:pPr>
      <w:r>
        <w:t xml:space="preserve"> </w:t>
      </w:r>
    </w:p>
    <w:p w14:paraId="425F0CA2" w14:textId="77777777" w:rsidR="00DD4F96" w:rsidRPr="009C15D6" w:rsidRDefault="00DD4F96" w:rsidP="00DD4F96">
      <w:pPr>
        <w:spacing w:after="0"/>
      </w:pPr>
      <w:r w:rsidRPr="00CD4CE9">
        <w:rPr>
          <w:b/>
        </w:rPr>
        <w:t>Gurkirat</w:t>
      </w:r>
      <w:r>
        <w:t xml:space="preserve">: I contributed in writing the evaluation function, which was already good enough for us to modify a little and make it better for Question 5. I further wrote few of the algorithms, tested for their accuracy, and as well helped make the graphs and write their analysis for this report. What I learned from this assignment is that </w:t>
      </w:r>
      <w:proofErr w:type="spellStart"/>
      <w:r>
        <w:t>Minimax</w:t>
      </w:r>
      <w:proofErr w:type="spellEnd"/>
      <w:r>
        <w:t xml:space="preserve">, </w:t>
      </w:r>
      <w:proofErr w:type="spellStart"/>
      <w:r>
        <w:t>AlphaBeta</w:t>
      </w:r>
      <w:proofErr w:type="spellEnd"/>
      <w:r>
        <w:t xml:space="preserve">, and </w:t>
      </w:r>
      <w:proofErr w:type="spellStart"/>
      <w:r>
        <w:t>Expectimax</w:t>
      </w:r>
      <w:proofErr w:type="spellEnd"/>
      <w:r>
        <w:t xml:space="preserve"> are all good algorithms that increase </w:t>
      </w:r>
      <w:proofErr w:type="spellStart"/>
      <w:r>
        <w:t>pacman’s</w:t>
      </w:r>
      <w:proofErr w:type="spellEnd"/>
      <w:r>
        <w:t xml:space="preserve"> </w:t>
      </w:r>
      <w:proofErr w:type="spellStart"/>
      <w:r>
        <w:t>performace</w:t>
      </w:r>
      <w:proofErr w:type="spellEnd"/>
      <w:r>
        <w:t xml:space="preserve">, however they are not good enough for the </w:t>
      </w:r>
      <w:proofErr w:type="spellStart"/>
      <w:r>
        <w:t>pacman</w:t>
      </w:r>
      <w:proofErr w:type="spellEnd"/>
      <w:r>
        <w:t xml:space="preserve"> to win every single time despite its environment. You have to make a tradeoff between time complexity of how good your win algorithm is and actually winning the game. It just goes to show how complex it is to program a machine to handle 100% success rate. </w:t>
      </w:r>
    </w:p>
    <w:p w14:paraId="5EA6DC52" w14:textId="77777777" w:rsidR="00DD4F96" w:rsidRDefault="00DD4F96" w:rsidP="001A2932">
      <w:pPr>
        <w:spacing w:after="0"/>
      </w:pPr>
    </w:p>
    <w:p w14:paraId="686B25D6" w14:textId="195427C9" w:rsidR="004C0E0F" w:rsidRPr="0089224E" w:rsidRDefault="00976887" w:rsidP="001A2932">
      <w:pPr>
        <w:spacing w:after="0"/>
      </w:pPr>
      <w:r>
        <w:t xml:space="preserve"> </w:t>
      </w:r>
    </w:p>
    <w:sectPr w:rsidR="004C0E0F" w:rsidRPr="0089224E" w:rsidSect="00AF449A">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24E"/>
    <w:rsid w:val="00032E57"/>
    <w:rsid w:val="001A2932"/>
    <w:rsid w:val="001B1E84"/>
    <w:rsid w:val="00241E95"/>
    <w:rsid w:val="002E6C50"/>
    <w:rsid w:val="004B548A"/>
    <w:rsid w:val="004C0E0F"/>
    <w:rsid w:val="004C4A96"/>
    <w:rsid w:val="00511916"/>
    <w:rsid w:val="0057013F"/>
    <w:rsid w:val="00584B2F"/>
    <w:rsid w:val="005A6FEE"/>
    <w:rsid w:val="006665DE"/>
    <w:rsid w:val="006B3451"/>
    <w:rsid w:val="006B3590"/>
    <w:rsid w:val="007037BD"/>
    <w:rsid w:val="0089224E"/>
    <w:rsid w:val="008A0755"/>
    <w:rsid w:val="00976887"/>
    <w:rsid w:val="009A75EB"/>
    <w:rsid w:val="00A67F36"/>
    <w:rsid w:val="00B010BF"/>
    <w:rsid w:val="00BA6EF3"/>
    <w:rsid w:val="00C04F24"/>
    <w:rsid w:val="00D2785C"/>
    <w:rsid w:val="00D44D0E"/>
    <w:rsid w:val="00D6524F"/>
    <w:rsid w:val="00D81666"/>
    <w:rsid w:val="00DD4F96"/>
    <w:rsid w:val="00E86A43"/>
    <w:rsid w:val="00EE7F0A"/>
    <w:rsid w:val="00F622EF"/>
    <w:rsid w:val="00FA15D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2BF6"/>
  <w15:chartTrackingRefBased/>
  <w15:docId w15:val="{A2DFA128-A8CD-42D0-899C-125C53E0B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24E"/>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B010BF"/>
    <w:rPr>
      <w:color w:val="808080"/>
    </w:rPr>
  </w:style>
  <w:style w:type="character" w:styleId="Hyperlink">
    <w:name w:val="Hyperlink"/>
    <w:basedOn w:val="DefaultParagraphFont"/>
    <w:uiPriority w:val="99"/>
    <w:unhideWhenUsed/>
    <w:rsid w:val="0057013F"/>
    <w:rPr>
      <w:color w:val="6B9F25" w:themeColor="hyperlink"/>
      <w:u w:val="single"/>
    </w:rPr>
  </w:style>
  <w:style w:type="table" w:styleId="TableGrid">
    <w:name w:val="Table Grid"/>
    <w:basedOn w:val="TableNormal"/>
    <w:uiPriority w:val="39"/>
    <w:rsid w:val="005119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us011@ucsd.edu" TargetMode="External"/><Relationship Id="rId7" Type="http://schemas.openxmlformats.org/officeDocument/2006/relationships/hyperlink" Target="mailto:jen030@ucsd.edu" TargetMode="Externa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iko\AppData\Roaming\Microsoft\Templates\Report%20design%20(blank).dotx" TargetMode="Externa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gurkiratsingh\Documents\CSE150Score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gurkiratsingh\Documents\CSE150Sc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Average</a:t>
            </a:r>
            <a:r>
              <a:rPr lang="en-US" baseline="0"/>
              <a:t> Score</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ReflexAgent</c:v>
                </c:pt>
              </c:strCache>
            </c:strRef>
          </c:tx>
          <c:spPr>
            <a:ln w="38100" cap="flat" cmpd="dbl" algn="ctr">
              <a:solidFill>
                <a:schemeClr val="accent1"/>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Sheet2!$B$2:$B$8</c:f>
              <c:numCache>
                <c:formatCode>General</c:formatCode>
                <c:ptCount val="7"/>
                <c:pt idx="0">
                  <c:v>562.24</c:v>
                </c:pt>
                <c:pt idx="1">
                  <c:v>268.65</c:v>
                </c:pt>
                <c:pt idx="2">
                  <c:v>272.3</c:v>
                </c:pt>
                <c:pt idx="3">
                  <c:v>-295.3</c:v>
                </c:pt>
                <c:pt idx="4">
                  <c:v>111.45</c:v>
                </c:pt>
                <c:pt idx="5">
                  <c:v>111.45</c:v>
                </c:pt>
                <c:pt idx="6">
                  <c:v>111.45</c:v>
                </c:pt>
              </c:numCache>
            </c:numRef>
          </c:val>
          <c:smooth val="0"/>
        </c:ser>
        <c:ser>
          <c:idx val="1"/>
          <c:order val="1"/>
          <c:tx>
            <c:strRef>
              <c:f>Sheet2!$C$1</c:f>
              <c:strCache>
                <c:ptCount val="1"/>
                <c:pt idx="0">
                  <c:v>MinimaxAgent</c:v>
                </c:pt>
              </c:strCache>
            </c:strRef>
          </c:tx>
          <c:spPr>
            <a:ln w="38100" cap="flat" cmpd="dbl" algn="ctr">
              <a:solidFill>
                <a:schemeClr val="accent2"/>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Sheet2!$C$2:$C$8</c:f>
              <c:numCache>
                <c:formatCode>General</c:formatCode>
                <c:ptCount val="7"/>
                <c:pt idx="0">
                  <c:v>472.6</c:v>
                </c:pt>
                <c:pt idx="1">
                  <c:v>-135.0</c:v>
                </c:pt>
                <c:pt idx="2">
                  <c:v>-683.8</c:v>
                </c:pt>
                <c:pt idx="3">
                  <c:v>15.0</c:v>
                </c:pt>
                <c:pt idx="4">
                  <c:v>-292.8</c:v>
                </c:pt>
                <c:pt idx="5">
                  <c:v>-242.9</c:v>
                </c:pt>
                <c:pt idx="6">
                  <c:v>364.15</c:v>
                </c:pt>
              </c:numCache>
            </c:numRef>
          </c:val>
          <c:smooth val="0"/>
        </c:ser>
        <c:ser>
          <c:idx val="2"/>
          <c:order val="2"/>
          <c:tx>
            <c:strRef>
              <c:f>Sheet2!$D$1</c:f>
              <c:strCache>
                <c:ptCount val="1"/>
                <c:pt idx="0">
                  <c:v>AlphaBetaAgent</c:v>
                </c:pt>
              </c:strCache>
            </c:strRef>
          </c:tx>
          <c:spPr>
            <a:ln w="38100" cap="flat" cmpd="dbl" algn="ctr">
              <a:solidFill>
                <a:schemeClr val="accent3"/>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Sheet2!$D$2:$D$8</c:f>
              <c:numCache>
                <c:formatCode>General</c:formatCode>
                <c:ptCount val="7"/>
                <c:pt idx="0">
                  <c:v>379.2</c:v>
                </c:pt>
                <c:pt idx="1">
                  <c:v>-123.65</c:v>
                </c:pt>
                <c:pt idx="2">
                  <c:v>-608.5</c:v>
                </c:pt>
                <c:pt idx="3">
                  <c:v>15.0</c:v>
                </c:pt>
                <c:pt idx="4">
                  <c:v>-41.85</c:v>
                </c:pt>
                <c:pt idx="5">
                  <c:v>59.1</c:v>
                </c:pt>
                <c:pt idx="6">
                  <c:v>263.55</c:v>
                </c:pt>
              </c:numCache>
            </c:numRef>
          </c:val>
          <c:smooth val="0"/>
        </c:ser>
        <c:ser>
          <c:idx val="3"/>
          <c:order val="3"/>
          <c:tx>
            <c:strRef>
              <c:f>Sheet2!$E$1</c:f>
              <c:strCache>
                <c:ptCount val="1"/>
                <c:pt idx="0">
                  <c:v>ExpectimaxAgent</c:v>
                </c:pt>
              </c:strCache>
            </c:strRef>
          </c:tx>
          <c:spPr>
            <a:ln w="38100" cap="flat" cmpd="dbl" algn="ctr">
              <a:solidFill>
                <a:schemeClr val="accent4"/>
              </a:solidFill>
              <a:miter lim="800000"/>
            </a:ln>
            <a:effectLst/>
          </c:spPr>
          <c:marker>
            <c:symbol val="none"/>
          </c:marker>
          <c:cat>
            <c:strRef>
              <c:f>Sheet2!$A$2:$A$8</c:f>
              <c:strCache>
                <c:ptCount val="7"/>
                <c:pt idx="0">
                  <c:v>testClassic d=2</c:v>
                </c:pt>
                <c:pt idx="1">
                  <c:v>smallClassic d=2</c:v>
                </c:pt>
                <c:pt idx="2">
                  <c:v>mediumClassic d=2</c:v>
                </c:pt>
                <c:pt idx="3">
                  <c:v>trappedClassic d=2</c:v>
                </c:pt>
                <c:pt idx="4">
                  <c:v>minimaxClassic d=2</c:v>
                </c:pt>
                <c:pt idx="5">
                  <c:v>minimaxClassic d=3</c:v>
                </c:pt>
                <c:pt idx="6">
                  <c:v>minimaxClassic d=4</c:v>
                </c:pt>
              </c:strCache>
            </c:strRef>
          </c:cat>
          <c:val>
            <c:numRef>
              <c:f>Sheet2!$E$2:$E$8</c:f>
              <c:numCache>
                <c:formatCode>General</c:formatCode>
                <c:ptCount val="7"/>
                <c:pt idx="0">
                  <c:v>473.82</c:v>
                </c:pt>
                <c:pt idx="1">
                  <c:v>41.14</c:v>
                </c:pt>
                <c:pt idx="2">
                  <c:v>-888.25</c:v>
                </c:pt>
                <c:pt idx="3">
                  <c:v>15.0</c:v>
                </c:pt>
                <c:pt idx="4">
                  <c:v>-141.75</c:v>
                </c:pt>
                <c:pt idx="5">
                  <c:v>308.3999999999999</c:v>
                </c:pt>
                <c:pt idx="6">
                  <c:v>212.7</c:v>
                </c:pt>
              </c:numCache>
            </c:numRef>
          </c:val>
          <c:smooth val="0"/>
        </c:ser>
        <c:dLbls>
          <c:showLegendKey val="0"/>
          <c:showVal val="0"/>
          <c:showCatName val="0"/>
          <c:showSerName val="0"/>
          <c:showPercent val="0"/>
          <c:showBubbleSize val="0"/>
        </c:dLbls>
        <c:smooth val="0"/>
        <c:axId val="-2090296016"/>
        <c:axId val="-2035074384"/>
      </c:lineChart>
      <c:catAx>
        <c:axId val="-2090296016"/>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5074384"/>
        <c:crosses val="autoZero"/>
        <c:auto val="1"/>
        <c:lblAlgn val="ctr"/>
        <c:lblOffset val="100"/>
        <c:noMultiLvlLbl val="0"/>
      </c:catAx>
      <c:valAx>
        <c:axId val="-2035074384"/>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296016"/>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AVERAGE</a:t>
            </a:r>
            <a:r>
              <a:rPr lang="en-US" baseline="0"/>
              <a:t> TIME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ReflexAgent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Sheet1!$B$2:$B$8</c:f>
              <c:numCache>
                <c:formatCode>General</c:formatCode>
                <c:ptCount val="7"/>
                <c:pt idx="0">
                  <c:v>0.0174</c:v>
                </c:pt>
                <c:pt idx="1">
                  <c:v>0.2601</c:v>
                </c:pt>
                <c:pt idx="2">
                  <c:v>0.0059</c:v>
                </c:pt>
                <c:pt idx="3">
                  <c:v>0.125</c:v>
                </c:pt>
                <c:pt idx="4">
                  <c:v>0.0091</c:v>
                </c:pt>
                <c:pt idx="5">
                  <c:v>0.0</c:v>
                </c:pt>
                <c:pt idx="6">
                  <c:v>0.0</c:v>
                </c:pt>
              </c:numCache>
            </c:numRef>
          </c:val>
          <c:smooth val="0"/>
        </c:ser>
        <c:ser>
          <c:idx val="1"/>
          <c:order val="1"/>
          <c:tx>
            <c:strRef>
              <c:f>Sheet1!$C$1</c:f>
              <c:strCache>
                <c:ptCount val="1"/>
                <c:pt idx="0">
                  <c:v>Minimax</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Sheet1!$C$2:$C$8</c:f>
              <c:numCache>
                <c:formatCode>General</c:formatCode>
                <c:ptCount val="7"/>
                <c:pt idx="0">
                  <c:v>1.02</c:v>
                </c:pt>
                <c:pt idx="1">
                  <c:v>12.1492</c:v>
                </c:pt>
                <c:pt idx="2">
                  <c:v>0.0176</c:v>
                </c:pt>
                <c:pt idx="3">
                  <c:v>2.7206</c:v>
                </c:pt>
                <c:pt idx="4">
                  <c:v>0.0823</c:v>
                </c:pt>
                <c:pt idx="5">
                  <c:v>0.2752</c:v>
                </c:pt>
                <c:pt idx="6">
                  <c:v>1.0332</c:v>
                </c:pt>
              </c:numCache>
            </c:numRef>
          </c:val>
          <c:smooth val="0"/>
        </c:ser>
        <c:ser>
          <c:idx val="2"/>
          <c:order val="2"/>
          <c:tx>
            <c:strRef>
              <c:f>Sheet1!$D$1</c:f>
              <c:strCache>
                <c:ptCount val="1"/>
                <c:pt idx="0">
                  <c:v>AlphaBeta</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Sheet1!$D$2:$D$8</c:f>
              <c:numCache>
                <c:formatCode>General</c:formatCode>
                <c:ptCount val="7"/>
                <c:pt idx="0">
                  <c:v>1.4091</c:v>
                </c:pt>
                <c:pt idx="1">
                  <c:v>10.6918</c:v>
                </c:pt>
                <c:pt idx="2">
                  <c:v>0.01825</c:v>
                </c:pt>
                <c:pt idx="3">
                  <c:v>2.7901</c:v>
                </c:pt>
                <c:pt idx="4">
                  <c:v>0.0592</c:v>
                </c:pt>
                <c:pt idx="5">
                  <c:v>0.2455</c:v>
                </c:pt>
                <c:pt idx="6">
                  <c:v>0.826</c:v>
                </c:pt>
              </c:numCache>
            </c:numRef>
          </c:val>
          <c:smooth val="0"/>
        </c:ser>
        <c:ser>
          <c:idx val="3"/>
          <c:order val="3"/>
          <c:tx>
            <c:strRef>
              <c:f>Sheet1!$E$1</c:f>
              <c:strCache>
                <c:ptCount val="1"/>
                <c:pt idx="0">
                  <c:v>Expectimax</c:v>
                </c:pt>
              </c:strCache>
            </c:strRef>
          </c:tx>
          <c:spPr>
            <a:ln w="22225" cap="rnd">
              <a:solidFill>
                <a:schemeClr val="accent4"/>
              </a:solidFill>
              <a:round/>
            </a:ln>
            <a:effectLst/>
          </c:spPr>
          <c:marker>
            <c:symbol val="x"/>
            <c:size val="6"/>
            <c:spPr>
              <a:noFill/>
              <a:ln w="9525">
                <a:solidFill>
                  <a:schemeClr val="accent4"/>
                </a:solidFill>
                <a:round/>
              </a:ln>
              <a:effectLst/>
            </c:spPr>
          </c:marker>
          <c:cat>
            <c:strRef>
              <c:f>Sheet1!$A$2:$A$8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Sheet1!$E$2:$E$8</c:f>
              <c:numCache>
                <c:formatCode>General</c:formatCode>
                <c:ptCount val="7"/>
                <c:pt idx="0">
                  <c:v>0.9371</c:v>
                </c:pt>
                <c:pt idx="1">
                  <c:v>20.5518</c:v>
                </c:pt>
                <c:pt idx="2">
                  <c:v>0.0163</c:v>
                </c:pt>
                <c:pt idx="3">
                  <c:v>3.4975</c:v>
                </c:pt>
                <c:pt idx="4">
                  <c:v>0.0644</c:v>
                </c:pt>
                <c:pt idx="5">
                  <c:v>0.329</c:v>
                </c:pt>
                <c:pt idx="6">
                  <c:v>0.8781</c:v>
                </c:pt>
              </c:numCache>
            </c:numRef>
          </c:val>
          <c:smooth val="0"/>
        </c:ser>
        <c:dLbls>
          <c:showLegendKey val="0"/>
          <c:showVal val="0"/>
          <c:showCatName val="0"/>
          <c:showSerName val="0"/>
          <c:showPercent val="0"/>
          <c:showBubbleSize val="0"/>
        </c:dLbls>
        <c:marker val="1"/>
        <c:smooth val="0"/>
        <c:axId val="-2017178992"/>
        <c:axId val="-2017177696"/>
      </c:lineChart>
      <c:catAx>
        <c:axId val="-2017178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17177696"/>
        <c:crosses val="autoZero"/>
        <c:auto val="1"/>
        <c:lblAlgn val="ctr"/>
        <c:lblOffset val="100"/>
        <c:noMultiLvlLbl val="0"/>
      </c:catAx>
      <c:valAx>
        <c:axId val="-2017177696"/>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717899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WinRate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ReflexAgent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Sheet2!$B$2:$B$8</c:f>
              <c:numCache>
                <c:formatCode>General</c:formatCode>
                <c:ptCount val="7"/>
                <c:pt idx="0">
                  <c:v>1.0</c:v>
                </c:pt>
                <c:pt idx="1">
                  <c:v>0.3</c:v>
                </c:pt>
                <c:pt idx="2">
                  <c:v>0.25</c:v>
                </c:pt>
                <c:pt idx="3">
                  <c:v>0.4</c:v>
                </c:pt>
                <c:pt idx="4">
                  <c:v>0.55</c:v>
                </c:pt>
                <c:pt idx="5">
                  <c:v>0.0</c:v>
                </c:pt>
                <c:pt idx="6">
                  <c:v>0.0</c:v>
                </c:pt>
              </c:numCache>
            </c:numRef>
          </c:val>
          <c:smooth val="0"/>
        </c:ser>
        <c:ser>
          <c:idx val="1"/>
          <c:order val="1"/>
          <c:tx>
            <c:strRef>
              <c:f>Sheet2!$C$1</c:f>
              <c:strCache>
                <c:ptCount val="1"/>
                <c:pt idx="0">
                  <c:v>Minimax</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Sheet2!$C$2:$C$8</c:f>
              <c:numCache>
                <c:formatCode>General</c:formatCode>
                <c:ptCount val="7"/>
                <c:pt idx="0">
                  <c:v>1.0</c:v>
                </c:pt>
                <c:pt idx="1">
                  <c:v>0.0</c:v>
                </c:pt>
                <c:pt idx="2">
                  <c:v>0.55</c:v>
                </c:pt>
                <c:pt idx="3">
                  <c:v>0.05</c:v>
                </c:pt>
                <c:pt idx="4">
                  <c:v>0.5</c:v>
                </c:pt>
                <c:pt idx="5">
                  <c:v>0.45</c:v>
                </c:pt>
                <c:pt idx="6">
                  <c:v>0.55</c:v>
                </c:pt>
              </c:numCache>
            </c:numRef>
          </c:val>
          <c:smooth val="0"/>
        </c:ser>
        <c:ser>
          <c:idx val="2"/>
          <c:order val="2"/>
          <c:tx>
            <c:strRef>
              <c:f>Sheet2!$D$1</c:f>
              <c:strCache>
                <c:ptCount val="1"/>
                <c:pt idx="0">
                  <c:v>AlphaBeta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Sheet2!$D$2:$D$8</c:f>
              <c:numCache>
                <c:formatCode>General</c:formatCode>
                <c:ptCount val="7"/>
                <c:pt idx="0">
                  <c:v>1.0</c:v>
                </c:pt>
                <c:pt idx="1">
                  <c:v>0.0</c:v>
                </c:pt>
                <c:pt idx="2">
                  <c:v>0.65</c:v>
                </c:pt>
                <c:pt idx="3">
                  <c:v>0.0</c:v>
                </c:pt>
                <c:pt idx="4">
                  <c:v>0.9</c:v>
                </c:pt>
                <c:pt idx="5">
                  <c:v>0.3</c:v>
                </c:pt>
                <c:pt idx="6">
                  <c:v>0.5</c:v>
                </c:pt>
              </c:numCache>
            </c:numRef>
          </c:val>
          <c:smooth val="0"/>
        </c:ser>
        <c:ser>
          <c:idx val="3"/>
          <c:order val="3"/>
          <c:tx>
            <c:strRef>
              <c:f>Sheet2!$E$1</c:f>
              <c:strCache>
                <c:ptCount val="1"/>
                <c:pt idx="0">
                  <c:v>Expectimax</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Sheet2!$A$2:$A$8</c:f>
              <c:strCache>
                <c:ptCount val="7"/>
                <c:pt idx="0">
                  <c:v>testClassic</c:v>
                </c:pt>
                <c:pt idx="1">
                  <c:v>mediumClassic</c:v>
                </c:pt>
                <c:pt idx="2">
                  <c:v>trappedClassic</c:v>
                </c:pt>
                <c:pt idx="3">
                  <c:v>smallClassic</c:v>
                </c:pt>
                <c:pt idx="4">
                  <c:v>minimaxClassic d=2</c:v>
                </c:pt>
                <c:pt idx="5">
                  <c:v>minimaxClassic d=3</c:v>
                </c:pt>
                <c:pt idx="6">
                  <c:v>minimaxClassic d=4</c:v>
                </c:pt>
              </c:strCache>
            </c:strRef>
          </c:cat>
          <c:val>
            <c:numRef>
              <c:f>Sheet2!$E$2:$E$8</c:f>
              <c:numCache>
                <c:formatCode>General</c:formatCode>
                <c:ptCount val="7"/>
                <c:pt idx="0">
                  <c:v>1.0</c:v>
                </c:pt>
                <c:pt idx="1">
                  <c:v>0.0</c:v>
                </c:pt>
                <c:pt idx="2">
                  <c:v>0.5</c:v>
                </c:pt>
                <c:pt idx="3">
                  <c:v>0.0</c:v>
                </c:pt>
                <c:pt idx="4">
                  <c:v>0.6</c:v>
                </c:pt>
                <c:pt idx="5">
                  <c:v>0.45</c:v>
                </c:pt>
                <c:pt idx="6">
                  <c:v>0.9</c:v>
                </c:pt>
              </c:numCache>
            </c:numRef>
          </c:val>
          <c:smooth val="0"/>
        </c:ser>
        <c:dLbls>
          <c:showLegendKey val="0"/>
          <c:showVal val="0"/>
          <c:showCatName val="0"/>
          <c:showSerName val="0"/>
          <c:showPercent val="0"/>
          <c:showBubbleSize val="0"/>
        </c:dLbls>
        <c:marker val="1"/>
        <c:smooth val="0"/>
        <c:axId val="-2034681184"/>
        <c:axId val="-2090727744"/>
      </c:lineChart>
      <c:catAx>
        <c:axId val="-203468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0727744"/>
        <c:crosses val="autoZero"/>
        <c:auto val="1"/>
        <c:lblAlgn val="ctr"/>
        <c:lblOffset val="100"/>
        <c:noMultiLvlLbl val="0"/>
      </c:catAx>
      <c:valAx>
        <c:axId val="-2090727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46811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C:\Users\Taiko\AppData\Roaming\Microsoft\Templates\Report design (blank).dotx</Template>
  <TotalTime>43</TotalTime>
  <Pages>7</Pages>
  <Words>1805</Words>
  <Characters>10295</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Taiko</dc:creator>
  <cp:keywords/>
  <cp:lastModifiedBy>Gurkirat Singh</cp:lastModifiedBy>
  <cp:revision>15</cp:revision>
  <dcterms:created xsi:type="dcterms:W3CDTF">2016-02-19T01:48:00Z</dcterms:created>
  <dcterms:modified xsi:type="dcterms:W3CDTF">2016-02-21T02:37:00Z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